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3A" w:rsidRDefault="00752504" w:rsidP="00752504">
      <w:pPr>
        <w:rPr>
          <w:b/>
        </w:rPr>
      </w:pPr>
      <w:r w:rsidRPr="00752504">
        <w:rPr>
          <w:b/>
          <w:noProof/>
          <w:lang w:eastAsia="en-GB"/>
        </w:rPr>
        <w:drawing>
          <wp:inline distT="0" distB="0" distL="0" distR="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4"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026"/>
      </w:tblGrid>
      <w:tr w:rsidR="00774100" w:rsidRPr="00774100" w:rsidTr="000F4375">
        <w:tc>
          <w:tcPr>
            <w:tcW w:w="9242" w:type="dxa"/>
            <w:tcBorders>
              <w:top w:val="nil"/>
              <w:left w:val="nil"/>
              <w:bottom w:val="single" w:sz="4" w:space="0" w:color="auto"/>
              <w:right w:val="nil"/>
            </w:tcBorders>
          </w:tcPr>
          <w:p w:rsidR="000F4375" w:rsidRPr="00774100" w:rsidRDefault="000F4375" w:rsidP="000F4375">
            <w:pPr>
              <w:rPr>
                <w:b/>
              </w:rPr>
            </w:pPr>
            <w:r w:rsidRPr="00774100">
              <w:rPr>
                <w:b/>
              </w:rPr>
              <w:t xml:space="preserve">Important Notes: </w:t>
            </w:r>
          </w:p>
          <w:p w:rsidR="000F4375" w:rsidRPr="00774100" w:rsidRDefault="000F4375" w:rsidP="000F4375"/>
          <w:p w:rsidR="000F4375" w:rsidRPr="00774100" w:rsidRDefault="000F4375" w:rsidP="000F4375">
            <w:pPr>
              <w:jc w:val="both"/>
            </w:pPr>
            <w:r w:rsidRPr="00774100">
              <w:rPr>
                <w:b/>
              </w:rPr>
              <w:t>1.</w:t>
            </w:r>
            <w:r w:rsidRPr="00774100">
              <w:t xml:space="preserve"> Please also upload an information sheet and a consent form as supporting documentation. </w:t>
            </w:r>
          </w:p>
          <w:p w:rsidR="000F4375" w:rsidRPr="00774100" w:rsidRDefault="000F4375" w:rsidP="00754C2C">
            <w:pPr>
              <w:jc w:val="both"/>
            </w:pPr>
            <w:r w:rsidRPr="00774100">
              <w:rPr>
                <w:b/>
              </w:rPr>
              <w:t>2.</w:t>
            </w:r>
            <w:r w:rsidRPr="00774100">
              <w:t xml:space="preserve"> If you intend to conduct a study with UNDERAGED (under 16 years of age) </w:t>
            </w:r>
            <w:r w:rsidRPr="00EB3391">
              <w:rPr>
                <w:noProof/>
              </w:rPr>
              <w:t>participants</w:t>
            </w:r>
            <w:r w:rsidR="00EB3391">
              <w:rPr>
                <w:noProof/>
              </w:rPr>
              <w:t>,</w:t>
            </w:r>
            <w:r w:rsidRPr="00774100">
              <w:t xml:space="preserve"> you MUST fill in the Children Research Ethical Plan form and ensure that you obtain all the necessary permissions described in that form. Please fill in the form and submit it as PDF together with your ethics proposal.</w:t>
            </w:r>
          </w:p>
          <w:p w:rsidR="00754C2C" w:rsidRPr="00774100" w:rsidRDefault="00754C2C" w:rsidP="00754C2C">
            <w:pPr>
              <w:jc w:val="both"/>
            </w:pPr>
          </w:p>
        </w:tc>
      </w:tr>
      <w:tr w:rsidR="00774100" w:rsidRPr="00774100" w:rsidTr="000F4375">
        <w:tc>
          <w:tcPr>
            <w:tcW w:w="9242" w:type="dxa"/>
            <w:tcBorders>
              <w:top w:val="single" w:sz="4" w:space="0" w:color="auto"/>
            </w:tcBorders>
          </w:tcPr>
          <w:p w:rsidR="00520A75" w:rsidRPr="00774100" w:rsidRDefault="00520A75">
            <w:r w:rsidRPr="00774100">
              <w:t>1. DESCRIBE THE BASIC PURPOSES OF THE PROPOSED RESEARCH</w:t>
            </w:r>
            <w:r w:rsidR="00C17EA5" w:rsidRPr="00774100">
              <w:t>.</w:t>
            </w:r>
          </w:p>
          <w:p w:rsidR="00C17EA5" w:rsidRDefault="007C3BA6" w:rsidP="00BE0A89">
            <w:pPr>
              <w:rPr>
                <w:color w:val="0070C0"/>
              </w:rPr>
            </w:pPr>
            <w:r w:rsidRPr="007C3BA6">
              <w:rPr>
                <w:color w:val="0070C0"/>
              </w:rPr>
              <w:t xml:space="preserve">The aim of this research and it related experiment is to investigate unintentional privacy violation and its relationship to human’s neutralisation techniques from the standpoint that the internal user's </w:t>
            </w:r>
            <w:r w:rsidRPr="007D2667">
              <w:rPr>
                <w:noProof/>
                <w:color w:val="0070C0"/>
              </w:rPr>
              <w:t>non</w:t>
            </w:r>
            <w:r w:rsidR="007D2667">
              <w:rPr>
                <w:noProof/>
                <w:color w:val="0070C0"/>
              </w:rPr>
              <w:t>-</w:t>
            </w:r>
            <w:r w:rsidR="00624ACA" w:rsidRPr="007D2667">
              <w:rPr>
                <w:noProof/>
                <w:color w:val="0070C0"/>
              </w:rPr>
              <w:t>malicious</w:t>
            </w:r>
            <w:r w:rsidRPr="007C3BA6">
              <w:rPr>
                <w:color w:val="0070C0"/>
              </w:rPr>
              <w:t xml:space="preserve"> activities can </w:t>
            </w:r>
            <w:r w:rsidR="00BD2B7E">
              <w:rPr>
                <w:color w:val="0070C0"/>
              </w:rPr>
              <w:t>provide insights about</w:t>
            </w:r>
            <w:r w:rsidRPr="007C3BA6">
              <w:rPr>
                <w:color w:val="0070C0"/>
              </w:rPr>
              <w:t xml:space="preserve"> information privacy breaches in healthcare organisations. Also, this small scale experiment will enha</w:t>
            </w:r>
            <w:r w:rsidR="00BE0A89">
              <w:rPr>
                <w:color w:val="0070C0"/>
              </w:rPr>
              <w:t xml:space="preserve">nce our understanding of the </w:t>
            </w:r>
            <w:proofErr w:type="spellStart"/>
            <w:r w:rsidRPr="007C3BA6">
              <w:rPr>
                <w:color w:val="0070C0"/>
              </w:rPr>
              <w:t>the</w:t>
            </w:r>
            <w:proofErr w:type="spellEnd"/>
            <w:r w:rsidRPr="007C3BA6">
              <w:rPr>
                <w:color w:val="0070C0"/>
              </w:rPr>
              <w:t xml:space="preserve"> psychological factors that affect the effectiveness of both information </w:t>
            </w:r>
            <w:r w:rsidR="00BE0A89">
              <w:rPr>
                <w:color w:val="0070C0"/>
              </w:rPr>
              <w:t>privacy</w:t>
            </w:r>
            <w:r w:rsidRPr="007C3BA6">
              <w:rPr>
                <w:color w:val="0070C0"/>
              </w:rPr>
              <w:t xml:space="preserve"> policies and the information security awareness programmes related to </w:t>
            </w:r>
            <w:r w:rsidR="00721B6F">
              <w:rPr>
                <w:color w:val="0070C0"/>
              </w:rPr>
              <w:t xml:space="preserve">information </w:t>
            </w:r>
            <w:r w:rsidRPr="007C3BA6">
              <w:rPr>
                <w:color w:val="0070C0"/>
              </w:rPr>
              <w:t>privacy prote</w:t>
            </w:r>
            <w:r>
              <w:rPr>
                <w:color w:val="0070C0"/>
              </w:rPr>
              <w:t>ction in the healthcare context</w:t>
            </w:r>
            <w:r w:rsidR="00F034D3">
              <w:rPr>
                <w:color w:val="0070C0"/>
              </w:rPr>
              <w:t>.</w:t>
            </w:r>
          </w:p>
          <w:p w:rsidR="001121F8" w:rsidRPr="00F034D3" w:rsidRDefault="001121F8" w:rsidP="00F034D3">
            <w:pPr>
              <w:rPr>
                <w:color w:val="0070C0"/>
              </w:rPr>
            </w:pPr>
          </w:p>
        </w:tc>
      </w:tr>
      <w:tr w:rsidR="00774100" w:rsidRPr="00774100" w:rsidTr="00520A75">
        <w:tc>
          <w:tcPr>
            <w:tcW w:w="9242" w:type="dxa"/>
          </w:tcPr>
          <w:p w:rsidR="00520A75" w:rsidRPr="00774100" w:rsidRDefault="00C17EA5">
            <w:r w:rsidRPr="00774100">
              <w:t>2. INDICATE WHO IS FUNDING THE RESEARCH (IF COMMERCIALLY FUNDED, ENSURE THAT PARTICIPANTS ARE INFORMED).</w:t>
            </w:r>
          </w:p>
          <w:p w:rsidR="001121F8" w:rsidRPr="00F034D3" w:rsidRDefault="00F034D3" w:rsidP="001121F8">
            <w:pPr>
              <w:rPr>
                <w:color w:val="0070C0"/>
              </w:rPr>
            </w:pPr>
            <w:r w:rsidRPr="00F034D3">
              <w:rPr>
                <w:color w:val="0070C0"/>
              </w:rPr>
              <w:t xml:space="preserve">This research </w:t>
            </w:r>
            <w:r w:rsidRPr="004C0066">
              <w:rPr>
                <w:color w:val="0070C0"/>
              </w:rPr>
              <w:t>is being</w:t>
            </w:r>
            <w:r>
              <w:rPr>
                <w:color w:val="0070C0"/>
              </w:rPr>
              <w:t xml:space="preserve"> carried out as a part of a PhD </w:t>
            </w:r>
            <w:r w:rsidR="001121F8">
              <w:rPr>
                <w:color w:val="0070C0"/>
              </w:rPr>
              <w:t xml:space="preserve">dissertation </w:t>
            </w:r>
            <w:r w:rsidRPr="00F034D3">
              <w:rPr>
                <w:noProof/>
                <w:color w:val="0070C0"/>
              </w:rPr>
              <w:t>process</w:t>
            </w:r>
            <w:r>
              <w:rPr>
                <w:noProof/>
                <w:color w:val="0070C0"/>
              </w:rPr>
              <w:t>,</w:t>
            </w:r>
            <w:r>
              <w:rPr>
                <w:color w:val="0070C0"/>
              </w:rPr>
              <w:t xml:space="preserve"> and it is not directly funded. </w:t>
            </w:r>
          </w:p>
        </w:tc>
      </w:tr>
      <w:tr w:rsidR="00774100" w:rsidRPr="00774100" w:rsidTr="00520A75">
        <w:tc>
          <w:tcPr>
            <w:tcW w:w="9242" w:type="dxa"/>
          </w:tcPr>
          <w:p w:rsidR="00520A75" w:rsidRDefault="00C17EA5">
            <w:r w:rsidRPr="00774100">
              <w:t>3. DESCRIBE THE DESIGN OF YOUR EXPERIMENT (E.G. CONDITIONS, NUMBER OF PARTICIPANTS, PROCEDURE AND EQUIPMENT WHERE APPROPRIATE).</w:t>
            </w:r>
          </w:p>
          <w:p w:rsidR="00C17EA5" w:rsidRPr="00F034D3" w:rsidRDefault="00F034D3" w:rsidP="00BE0A89">
            <w:pPr>
              <w:rPr>
                <w:color w:val="0070C0"/>
              </w:rPr>
            </w:pPr>
            <w:r w:rsidRPr="004C0066">
              <w:rPr>
                <w:color w:val="0070C0"/>
              </w:rPr>
              <w:t xml:space="preserve">The experiment is a web - based survey which will be conducted </w:t>
            </w:r>
            <w:r>
              <w:rPr>
                <w:color w:val="0070C0"/>
              </w:rPr>
              <w:t xml:space="preserve">approximately in 10-15 </w:t>
            </w:r>
            <w:r w:rsidRPr="004C0066">
              <w:rPr>
                <w:color w:val="0070C0"/>
              </w:rPr>
              <w:t>minutes</w:t>
            </w:r>
            <w:r>
              <w:rPr>
                <w:color w:val="0070C0"/>
              </w:rPr>
              <w:t>.</w:t>
            </w:r>
            <w:r w:rsidRPr="004C0066">
              <w:rPr>
                <w:color w:val="0070C0"/>
              </w:rPr>
              <w:t xml:space="preserve"> </w:t>
            </w:r>
            <w:r w:rsidR="00486EBF" w:rsidRPr="00F034D3">
              <w:rPr>
                <w:noProof/>
                <w:color w:val="0070C0"/>
              </w:rPr>
              <w:t>int</w:t>
            </w:r>
            <w:r w:rsidR="00486EBF">
              <w:rPr>
                <w:noProof/>
                <w:color w:val="0070C0"/>
              </w:rPr>
              <w:t>er</w:t>
            </w:r>
            <w:r w:rsidR="00486EBF" w:rsidRPr="00F034D3">
              <w:rPr>
                <w:noProof/>
                <w:color w:val="0070C0"/>
              </w:rPr>
              <w:t>nship</w:t>
            </w:r>
            <w:r w:rsidR="00486EBF">
              <w:rPr>
                <w:color w:val="0070C0"/>
              </w:rPr>
              <w:t xml:space="preserve"> medical students </w:t>
            </w:r>
            <w:r w:rsidRPr="004C0066">
              <w:rPr>
                <w:color w:val="0070C0"/>
              </w:rPr>
              <w:t xml:space="preserve">will </w:t>
            </w:r>
            <w:r>
              <w:rPr>
                <w:color w:val="0070C0"/>
              </w:rPr>
              <w:t xml:space="preserve">be asked to read two security </w:t>
            </w:r>
            <w:r w:rsidRPr="00F034D3">
              <w:rPr>
                <w:noProof/>
                <w:color w:val="0070C0"/>
              </w:rPr>
              <w:t>sc</w:t>
            </w:r>
            <w:r>
              <w:rPr>
                <w:noProof/>
                <w:color w:val="0070C0"/>
              </w:rPr>
              <w:t>e</w:t>
            </w:r>
            <w:r w:rsidRPr="00F034D3">
              <w:rPr>
                <w:noProof/>
                <w:color w:val="0070C0"/>
              </w:rPr>
              <w:t>narios</w:t>
            </w:r>
            <w:r>
              <w:rPr>
                <w:color w:val="0070C0"/>
              </w:rPr>
              <w:t xml:space="preserve"> and based on the </w:t>
            </w:r>
            <w:r w:rsidRPr="00F034D3">
              <w:rPr>
                <w:noProof/>
                <w:color w:val="0070C0"/>
              </w:rPr>
              <w:t>s</w:t>
            </w:r>
            <w:r>
              <w:rPr>
                <w:noProof/>
                <w:color w:val="0070C0"/>
              </w:rPr>
              <w:t>cenarios</w:t>
            </w:r>
            <w:r>
              <w:rPr>
                <w:color w:val="0070C0"/>
              </w:rPr>
              <w:t xml:space="preserve">, he/she will </w:t>
            </w:r>
            <w:r w:rsidRPr="00F034D3">
              <w:rPr>
                <w:noProof/>
                <w:color w:val="0070C0"/>
              </w:rPr>
              <w:t>fill</w:t>
            </w:r>
            <w:r>
              <w:rPr>
                <w:noProof/>
                <w:color w:val="0070C0"/>
              </w:rPr>
              <w:t xml:space="preserve"> </w:t>
            </w:r>
            <w:r w:rsidRPr="00F034D3">
              <w:rPr>
                <w:noProof/>
                <w:color w:val="0070C0"/>
              </w:rPr>
              <w:t>out</w:t>
            </w:r>
            <w:r w:rsidRPr="004C0066">
              <w:rPr>
                <w:color w:val="0070C0"/>
              </w:rPr>
              <w:t xml:space="preserve"> of the experiment questionnaire as the following steps: (1) Demographic information (2) </w:t>
            </w:r>
            <w:r>
              <w:rPr>
                <w:color w:val="0070C0"/>
              </w:rPr>
              <w:t>Participants</w:t>
            </w:r>
            <w:r w:rsidRPr="004C0066">
              <w:rPr>
                <w:color w:val="0070C0"/>
              </w:rPr>
              <w:t xml:space="preserve">’ </w:t>
            </w:r>
            <w:r w:rsidRPr="00F034D3">
              <w:rPr>
                <w:noProof/>
                <w:color w:val="0070C0"/>
              </w:rPr>
              <w:t>behavio</w:t>
            </w:r>
            <w:r>
              <w:rPr>
                <w:noProof/>
                <w:color w:val="0070C0"/>
              </w:rPr>
              <w:t>u</w:t>
            </w:r>
            <w:r w:rsidRPr="00F034D3">
              <w:rPr>
                <w:noProof/>
                <w:color w:val="0070C0"/>
              </w:rPr>
              <w:t>ral</w:t>
            </w:r>
            <w:r w:rsidRPr="004C0066">
              <w:rPr>
                <w:color w:val="0070C0"/>
              </w:rPr>
              <w:t xml:space="preserve"> intention</w:t>
            </w:r>
            <w:r>
              <w:rPr>
                <w:color w:val="0070C0"/>
              </w:rPr>
              <w:t xml:space="preserve"> towa</w:t>
            </w:r>
            <w:r w:rsidR="00E02BDB">
              <w:rPr>
                <w:color w:val="0070C0"/>
              </w:rPr>
              <w:t xml:space="preserve">rd doing the same actions that </w:t>
            </w:r>
            <w:r w:rsidR="00BE0A89">
              <w:rPr>
                <w:color w:val="0070C0"/>
              </w:rPr>
              <w:t xml:space="preserve">one of the </w:t>
            </w:r>
            <w:r w:rsidRPr="00F034D3">
              <w:rPr>
                <w:noProof/>
                <w:color w:val="0070C0"/>
              </w:rPr>
              <w:t>sc</w:t>
            </w:r>
            <w:r>
              <w:rPr>
                <w:noProof/>
                <w:color w:val="0070C0"/>
              </w:rPr>
              <w:t>enario</w:t>
            </w:r>
            <w:r>
              <w:rPr>
                <w:color w:val="0070C0"/>
              </w:rPr>
              <w:t xml:space="preserve"> </w:t>
            </w:r>
            <w:r w:rsidRPr="00EB3391">
              <w:rPr>
                <w:noProof/>
                <w:color w:val="0070C0"/>
              </w:rPr>
              <w:t>character</w:t>
            </w:r>
            <w:r w:rsidR="00EB3391">
              <w:rPr>
                <w:noProof/>
                <w:color w:val="0070C0"/>
              </w:rPr>
              <w:t>s</w:t>
            </w:r>
            <w:r>
              <w:rPr>
                <w:color w:val="0070C0"/>
              </w:rPr>
              <w:t xml:space="preserve"> did (3</w:t>
            </w:r>
            <w:r w:rsidRPr="004C0066">
              <w:rPr>
                <w:color w:val="0070C0"/>
              </w:rPr>
              <w:t xml:space="preserve">) </w:t>
            </w:r>
            <w:r w:rsidR="00E02BDB">
              <w:rPr>
                <w:color w:val="0070C0"/>
              </w:rPr>
              <w:t>Participants</w:t>
            </w:r>
            <w:r w:rsidR="00E02BDB" w:rsidRPr="004C0066">
              <w:rPr>
                <w:color w:val="0070C0"/>
              </w:rPr>
              <w:t xml:space="preserve">’ </w:t>
            </w:r>
            <w:r w:rsidR="00E02BDB">
              <w:rPr>
                <w:color w:val="0070C0"/>
              </w:rPr>
              <w:t>neutralisation</w:t>
            </w:r>
            <w:r>
              <w:rPr>
                <w:color w:val="0070C0"/>
              </w:rPr>
              <w:t xml:space="preserve"> techniques that will may be used to justify the violation of the patient privacy. </w:t>
            </w:r>
            <w:r w:rsidRPr="004C0066">
              <w:rPr>
                <w:color w:val="0070C0"/>
              </w:rPr>
              <w:t xml:space="preserve">This experiment targets </w:t>
            </w:r>
            <w:r w:rsidR="007C3BA6" w:rsidRPr="00F034D3">
              <w:rPr>
                <w:noProof/>
                <w:color w:val="0070C0"/>
              </w:rPr>
              <w:t>int</w:t>
            </w:r>
            <w:r w:rsidR="007C3BA6">
              <w:rPr>
                <w:noProof/>
                <w:color w:val="0070C0"/>
              </w:rPr>
              <w:t>er</w:t>
            </w:r>
            <w:r w:rsidR="007C3BA6" w:rsidRPr="00F034D3">
              <w:rPr>
                <w:noProof/>
                <w:color w:val="0070C0"/>
              </w:rPr>
              <w:t>nship</w:t>
            </w:r>
            <w:r w:rsidR="007C3BA6">
              <w:rPr>
                <w:color w:val="0070C0"/>
              </w:rPr>
              <w:t xml:space="preserve"> medical students </w:t>
            </w:r>
            <w:r w:rsidRPr="004C0066">
              <w:rPr>
                <w:color w:val="0070C0"/>
              </w:rPr>
              <w:t xml:space="preserve">who use IT resources of their </w:t>
            </w:r>
            <w:r w:rsidRPr="00F034D3">
              <w:rPr>
                <w:noProof/>
                <w:color w:val="0070C0"/>
              </w:rPr>
              <w:t>he</w:t>
            </w:r>
            <w:r>
              <w:rPr>
                <w:noProof/>
                <w:color w:val="0070C0"/>
              </w:rPr>
              <w:t xml:space="preserve">althcare </w:t>
            </w:r>
            <w:r w:rsidRPr="00F034D3">
              <w:rPr>
                <w:noProof/>
                <w:color w:val="0070C0"/>
              </w:rPr>
              <w:t>organi</w:t>
            </w:r>
            <w:r>
              <w:rPr>
                <w:noProof/>
                <w:color w:val="0070C0"/>
              </w:rPr>
              <w:t>s</w:t>
            </w:r>
            <w:r w:rsidRPr="00F034D3">
              <w:rPr>
                <w:noProof/>
                <w:color w:val="0070C0"/>
              </w:rPr>
              <w:t>ations</w:t>
            </w:r>
            <w:r w:rsidRPr="004C0066">
              <w:rPr>
                <w:color w:val="0070C0"/>
              </w:rPr>
              <w:t xml:space="preserve"> and have </w:t>
            </w:r>
            <w:r>
              <w:rPr>
                <w:color w:val="0070C0"/>
              </w:rPr>
              <w:t xml:space="preserve">limited or full </w:t>
            </w:r>
            <w:r w:rsidRPr="004C0066">
              <w:rPr>
                <w:color w:val="0070C0"/>
              </w:rPr>
              <w:t xml:space="preserve">access to the </w:t>
            </w:r>
            <w:r w:rsidR="00BE0A89">
              <w:rPr>
                <w:color w:val="0070C0"/>
              </w:rPr>
              <w:t>E</w:t>
            </w:r>
            <w:r>
              <w:rPr>
                <w:color w:val="0070C0"/>
              </w:rPr>
              <w:t>lectroni</w:t>
            </w:r>
            <w:r w:rsidR="00BE0A89">
              <w:rPr>
                <w:color w:val="0070C0"/>
              </w:rPr>
              <w:t>c Medical R</w:t>
            </w:r>
            <w:r w:rsidR="00E02BDB">
              <w:rPr>
                <w:color w:val="0070C0"/>
              </w:rPr>
              <w:t xml:space="preserve">ecords system (EMRs) and </w:t>
            </w:r>
            <w:r w:rsidR="00EB3391">
              <w:rPr>
                <w:color w:val="0070C0"/>
              </w:rPr>
              <w:t xml:space="preserve">the </w:t>
            </w:r>
            <w:r w:rsidR="00E02BDB" w:rsidRPr="00EB3391">
              <w:rPr>
                <w:noProof/>
                <w:color w:val="0070C0"/>
              </w:rPr>
              <w:t>internet</w:t>
            </w:r>
            <w:r w:rsidRPr="004C0066">
              <w:rPr>
                <w:color w:val="0070C0"/>
              </w:rPr>
              <w:t xml:space="preserve">. </w:t>
            </w:r>
            <w:r w:rsidRPr="00F034D3">
              <w:rPr>
                <w:noProof/>
                <w:color w:val="0070C0"/>
              </w:rPr>
              <w:t>We</w:t>
            </w:r>
            <w:r>
              <w:rPr>
                <w:color w:val="0070C0"/>
              </w:rPr>
              <w:t xml:space="preserve"> are expected that the experiment sample will have approximately </w:t>
            </w:r>
            <w:r w:rsidR="00B20186">
              <w:rPr>
                <w:color w:val="0070C0"/>
              </w:rPr>
              <w:t>6</w:t>
            </w:r>
            <w:r>
              <w:rPr>
                <w:color w:val="0070C0"/>
              </w:rPr>
              <w:t>0</w:t>
            </w:r>
            <w:r w:rsidR="00BE0A89">
              <w:rPr>
                <w:color w:val="0070C0"/>
              </w:rPr>
              <w:t>-80</w:t>
            </w:r>
            <w:r>
              <w:rPr>
                <w:color w:val="0070C0"/>
              </w:rPr>
              <w:t xml:space="preserve"> participants </w:t>
            </w:r>
            <w:r>
              <w:rPr>
                <w:noProof/>
                <w:color w:val="0070C0"/>
              </w:rPr>
              <w:t>f</w:t>
            </w:r>
            <w:r w:rsidRPr="00F034D3">
              <w:rPr>
                <w:noProof/>
                <w:color w:val="0070C0"/>
              </w:rPr>
              <w:t>rom</w:t>
            </w:r>
            <w:r>
              <w:rPr>
                <w:color w:val="0070C0"/>
              </w:rPr>
              <w:t xml:space="preserve"> public </w:t>
            </w:r>
            <w:r w:rsidR="00BE0A89">
              <w:rPr>
                <w:color w:val="0070C0"/>
              </w:rPr>
              <w:t xml:space="preserve">and private </w:t>
            </w:r>
            <w:r w:rsidRPr="00F034D3">
              <w:rPr>
                <w:noProof/>
                <w:color w:val="0070C0"/>
              </w:rPr>
              <w:t>hosp</w:t>
            </w:r>
            <w:r>
              <w:rPr>
                <w:noProof/>
                <w:color w:val="0070C0"/>
              </w:rPr>
              <w:t>i</w:t>
            </w:r>
            <w:r w:rsidRPr="00F034D3">
              <w:rPr>
                <w:noProof/>
                <w:color w:val="0070C0"/>
              </w:rPr>
              <w:t>tals</w:t>
            </w:r>
            <w:r>
              <w:rPr>
                <w:color w:val="0070C0"/>
              </w:rPr>
              <w:t xml:space="preserve"> located in Saudi Arabia. In order to disseminate the </w:t>
            </w:r>
            <w:r w:rsidR="00B22A1B">
              <w:rPr>
                <w:color w:val="0070C0"/>
              </w:rPr>
              <w:t>questioner</w:t>
            </w:r>
            <w:r w:rsidR="003010C4">
              <w:rPr>
                <w:color w:val="0070C0"/>
              </w:rPr>
              <w:t>s</w:t>
            </w:r>
            <w:r w:rsidR="00B22A1B">
              <w:rPr>
                <w:color w:val="0070C0"/>
              </w:rPr>
              <w:t>,</w:t>
            </w:r>
            <w:r>
              <w:rPr>
                <w:color w:val="0070C0"/>
              </w:rPr>
              <w:t xml:space="preserve"> we will ask </w:t>
            </w:r>
            <w:r w:rsidRPr="00F034D3">
              <w:rPr>
                <w:noProof/>
                <w:color w:val="0070C0"/>
              </w:rPr>
              <w:t>IT administrator</w:t>
            </w:r>
            <w:r>
              <w:rPr>
                <w:noProof/>
                <w:color w:val="0070C0"/>
              </w:rPr>
              <w:t xml:space="preserve"> in each of the hospitals </w:t>
            </w:r>
            <w:r w:rsidRPr="004C0066">
              <w:rPr>
                <w:color w:val="0070C0"/>
              </w:rPr>
              <w:t>to</w:t>
            </w:r>
            <w:r w:rsidR="00486EBF">
              <w:rPr>
                <w:color w:val="0070C0"/>
              </w:rPr>
              <w:t xml:space="preserve"> send an email invitation to</w:t>
            </w:r>
            <w:r w:rsidRPr="004C0066">
              <w:rPr>
                <w:color w:val="0070C0"/>
              </w:rPr>
              <w:t xml:space="preserve"> </w:t>
            </w:r>
            <w:r w:rsidRPr="00F034D3">
              <w:rPr>
                <w:noProof/>
                <w:color w:val="0070C0"/>
              </w:rPr>
              <w:t>int</w:t>
            </w:r>
            <w:r>
              <w:rPr>
                <w:noProof/>
                <w:color w:val="0070C0"/>
              </w:rPr>
              <w:t>er</w:t>
            </w:r>
            <w:r w:rsidRPr="00F034D3">
              <w:rPr>
                <w:noProof/>
                <w:color w:val="0070C0"/>
              </w:rPr>
              <w:t>nship</w:t>
            </w:r>
            <w:r>
              <w:rPr>
                <w:color w:val="0070C0"/>
              </w:rPr>
              <w:t xml:space="preserve"> medical students </w:t>
            </w:r>
            <w:r w:rsidRPr="004C0066">
              <w:rPr>
                <w:color w:val="0070C0"/>
              </w:rPr>
              <w:t>to create the sample population</w:t>
            </w:r>
            <w:r>
              <w:rPr>
                <w:color w:val="0070C0"/>
              </w:rPr>
              <w:t xml:space="preserve">. </w:t>
            </w:r>
          </w:p>
        </w:tc>
      </w:tr>
      <w:tr w:rsidR="00774100" w:rsidRPr="00774100" w:rsidTr="00520A75">
        <w:tc>
          <w:tcPr>
            <w:tcW w:w="9242" w:type="dxa"/>
          </w:tcPr>
          <w:p w:rsidR="006675AA" w:rsidRPr="00774100" w:rsidRDefault="00C17EA5" w:rsidP="00E02BDB">
            <w:r w:rsidRPr="00774100">
              <w:t>4. DESCRIBE HOW THE PROCEDURES AFFECT THE PARTICIPANTS.</w:t>
            </w:r>
          </w:p>
          <w:p w:rsidR="006C08DE" w:rsidRPr="004C0066" w:rsidRDefault="006C08DE" w:rsidP="006C08DE">
            <w:pPr>
              <w:rPr>
                <w:color w:val="0070C0"/>
              </w:rPr>
            </w:pPr>
            <w:r w:rsidRPr="004C0066">
              <w:rPr>
                <w:color w:val="0070C0"/>
              </w:rPr>
              <w:t>No notable impacts on the participants, other than requiring them to give up their time.</w:t>
            </w:r>
          </w:p>
          <w:p w:rsidR="00C17EA5" w:rsidRPr="00774100" w:rsidRDefault="00C17EA5" w:rsidP="006C08DE"/>
        </w:tc>
      </w:tr>
      <w:tr w:rsidR="00774100" w:rsidRPr="00774100" w:rsidTr="00520A75">
        <w:tc>
          <w:tcPr>
            <w:tcW w:w="9242" w:type="dxa"/>
          </w:tcPr>
          <w:p w:rsidR="00520A75" w:rsidRPr="00774100" w:rsidRDefault="00C17EA5">
            <w:r w:rsidRPr="00774100">
              <w:t>5. STATE WHAT IN YOUR OPINION ARE THE ETHICAL ISSUES INVOLVED IN THE PROPOSAL.</w:t>
            </w:r>
          </w:p>
          <w:p w:rsidR="006C08DE" w:rsidRPr="004C0066" w:rsidRDefault="006C08DE" w:rsidP="00E02BDB">
            <w:pPr>
              <w:rPr>
                <w:color w:val="0070C0"/>
              </w:rPr>
            </w:pPr>
            <w:r w:rsidRPr="004C0066">
              <w:rPr>
                <w:color w:val="0070C0"/>
              </w:rPr>
              <w:t xml:space="preserve">We see no major ethical issues </w:t>
            </w:r>
            <w:r w:rsidR="00F034D3">
              <w:rPr>
                <w:color w:val="0070C0"/>
              </w:rPr>
              <w:t>as each participant information will stay anonymous</w:t>
            </w:r>
            <w:r w:rsidR="00B22A1B">
              <w:rPr>
                <w:color w:val="0070C0"/>
              </w:rPr>
              <w:t xml:space="preserve">. Also, no direct </w:t>
            </w:r>
            <w:r w:rsidR="00E02BDB">
              <w:rPr>
                <w:color w:val="0070C0"/>
              </w:rPr>
              <w:t xml:space="preserve">question </w:t>
            </w:r>
            <w:r w:rsidR="00B22A1B">
              <w:rPr>
                <w:color w:val="0070C0"/>
              </w:rPr>
              <w:t xml:space="preserve">about previous privacy violation will be asked. </w:t>
            </w:r>
            <w:r w:rsidR="00F034D3">
              <w:rPr>
                <w:color w:val="0070C0"/>
              </w:rPr>
              <w:t xml:space="preserve"> </w:t>
            </w:r>
          </w:p>
          <w:p w:rsidR="00C17EA5" w:rsidRPr="00774100" w:rsidRDefault="00C17EA5" w:rsidP="006C08DE"/>
        </w:tc>
      </w:tr>
      <w:tr w:rsidR="00774100" w:rsidRPr="00774100" w:rsidTr="00520A75">
        <w:tc>
          <w:tcPr>
            <w:tcW w:w="9242" w:type="dxa"/>
          </w:tcPr>
          <w:p w:rsidR="00520A75" w:rsidRPr="00774100" w:rsidRDefault="00C17EA5" w:rsidP="00C17EA5">
            <w:r w:rsidRPr="00774100">
              <w:t>6. SPECIFY THE NATURE OF THE PARTICIPANTS.  INDICATE IF THE RESEARCH INVOLVES CHILDREN OR THOSE WITH MENTAL DISABILITIES OR HANDICAP.  IF SO, EXPLAIN THE STEPS TAKEN TO OBTAIN PERMISSION FROM L.E.A.s, HEADTEACHERS, PARENTS, ETC.  GIVE A BRIEF DESCRIPTION HERE AND FILL IN THE CHILDREN RESEARCH ETHICAL PLAN. THE FORM MUST BE UPLOADED TOGETHER WITH THE CONSENT AND INFORMATION FORMS.</w:t>
            </w:r>
          </w:p>
          <w:p w:rsidR="00C17EA5" w:rsidRPr="00774100" w:rsidRDefault="006C08DE" w:rsidP="001022AE">
            <w:r w:rsidRPr="00E02BDB">
              <w:rPr>
                <w:color w:val="0070C0"/>
              </w:rPr>
              <w:t xml:space="preserve">This experiment targets </w:t>
            </w:r>
            <w:r w:rsidR="00E02BDB" w:rsidRPr="00E02BDB">
              <w:rPr>
                <w:color w:val="0070C0"/>
              </w:rPr>
              <w:t xml:space="preserve">only adult </w:t>
            </w:r>
            <w:r w:rsidRPr="00E02BDB">
              <w:rPr>
                <w:color w:val="0070C0"/>
              </w:rPr>
              <w:t xml:space="preserve">employees who </w:t>
            </w:r>
            <w:r w:rsidR="007A7426" w:rsidRPr="007C3BA6">
              <w:rPr>
                <w:noProof/>
                <w:color w:val="0070C0"/>
              </w:rPr>
              <w:t>are working in</w:t>
            </w:r>
            <w:r w:rsidR="00E02BDB" w:rsidRPr="007C3BA6">
              <w:rPr>
                <w:noProof/>
                <w:color w:val="0070C0"/>
              </w:rPr>
              <w:t xml:space="preserve"> healthcare organisations and have limited or full access to the electronic medical records system (EMRs)</w:t>
            </w:r>
            <w:r w:rsidRPr="00E02BDB">
              <w:rPr>
                <w:color w:val="0070C0"/>
              </w:rPr>
              <w:t xml:space="preserve"> and </w:t>
            </w:r>
            <w:r w:rsidR="00EB3391">
              <w:rPr>
                <w:color w:val="0070C0"/>
              </w:rPr>
              <w:t xml:space="preserve">the </w:t>
            </w:r>
            <w:r w:rsidR="00E02BDB" w:rsidRPr="00EB3391">
              <w:rPr>
                <w:noProof/>
                <w:color w:val="0070C0"/>
              </w:rPr>
              <w:t>internet</w:t>
            </w:r>
            <w:r w:rsidR="00E02BDB" w:rsidRPr="00E02BDB">
              <w:rPr>
                <w:color w:val="0070C0"/>
              </w:rPr>
              <w:t>.</w:t>
            </w:r>
            <w:r w:rsidR="00E02BDB">
              <w:rPr>
                <w:color w:val="0070C0"/>
              </w:rPr>
              <w:t xml:space="preserve"> </w:t>
            </w:r>
            <w:r w:rsidR="007E38FC" w:rsidRPr="00E02BDB">
              <w:rPr>
                <w:color w:val="0070C0"/>
              </w:rPr>
              <w:t>The experiment does not involve children or those with mental disabilities.</w:t>
            </w:r>
            <w:r w:rsidR="007E38FC" w:rsidRPr="004C0066">
              <w:rPr>
                <w:color w:val="0070C0"/>
              </w:rPr>
              <w:t xml:space="preserve"> </w:t>
            </w:r>
          </w:p>
        </w:tc>
      </w:tr>
    </w:tbl>
    <w:p w:rsidR="00754C2C" w:rsidRDefault="00754C2C" w:rsidP="00C17EA5">
      <w:pPr>
        <w:sectPr w:rsidR="00754C2C" w:rsidSect="00754C2C">
          <w:pgSz w:w="11906" w:h="16838"/>
          <w:pgMar w:top="340" w:right="1440" w:bottom="340" w:left="1440" w:header="709" w:footer="709" w:gutter="0"/>
          <w:cols w:space="708"/>
          <w:docGrid w:linePitch="360"/>
        </w:sectPr>
      </w:pPr>
    </w:p>
    <w:tbl>
      <w:tblPr>
        <w:tblStyle w:val="TableGrid"/>
        <w:tblW w:w="0" w:type="auto"/>
        <w:tblLook w:val="04A0" w:firstRow="1" w:lastRow="0" w:firstColumn="1" w:lastColumn="0" w:noHBand="0" w:noVBand="1"/>
      </w:tblPr>
      <w:tblGrid>
        <w:gridCol w:w="9026"/>
      </w:tblGrid>
      <w:tr w:rsidR="006675AA" w:rsidRPr="006675AA" w:rsidTr="00754C2C">
        <w:tc>
          <w:tcPr>
            <w:tcW w:w="9242" w:type="dxa"/>
            <w:tcBorders>
              <w:top w:val="nil"/>
              <w:left w:val="nil"/>
              <w:right w:val="nil"/>
            </w:tcBorders>
          </w:tcPr>
          <w:p w:rsidR="00754C2C" w:rsidRPr="006675AA" w:rsidRDefault="00754C2C" w:rsidP="006C08DE">
            <w:pPr>
              <w:jc w:val="center"/>
            </w:pPr>
          </w:p>
        </w:tc>
      </w:tr>
      <w:tr w:rsidR="006675AA" w:rsidRPr="006675AA" w:rsidTr="00520A75">
        <w:tc>
          <w:tcPr>
            <w:tcW w:w="9242" w:type="dxa"/>
          </w:tcPr>
          <w:p w:rsidR="00C17EA5" w:rsidRPr="006675AA" w:rsidRDefault="00C17EA5" w:rsidP="00C17EA5">
            <w:r w:rsidRPr="006675AA">
              <w:t>7. STATE IF PAYMENT WILL BE MADE TO SUBJECT.</w:t>
            </w:r>
          </w:p>
          <w:p w:rsidR="00C17EA5" w:rsidRPr="004C0066" w:rsidRDefault="00E02BDB" w:rsidP="00E02BDB">
            <w:pPr>
              <w:rPr>
                <w:color w:val="0070C0"/>
              </w:rPr>
            </w:pPr>
            <w:r>
              <w:rPr>
                <w:color w:val="0070C0"/>
              </w:rPr>
              <w:t xml:space="preserve">Participation in this experiment will be voluntary without expected payment. </w:t>
            </w:r>
            <w:r w:rsidR="007E38FC" w:rsidRPr="004C0066">
              <w:rPr>
                <w:color w:val="0070C0"/>
              </w:rPr>
              <w:t xml:space="preserve"> </w:t>
            </w:r>
          </w:p>
          <w:p w:rsidR="006675AA" w:rsidRPr="006675AA" w:rsidRDefault="006675AA" w:rsidP="00C17EA5"/>
        </w:tc>
      </w:tr>
      <w:tr w:rsidR="006675AA" w:rsidRPr="006675AA" w:rsidTr="00520A75">
        <w:tc>
          <w:tcPr>
            <w:tcW w:w="9242" w:type="dxa"/>
          </w:tcPr>
          <w:p w:rsidR="00520A75" w:rsidRPr="006675AA" w:rsidRDefault="00C17EA5">
            <w:r w:rsidRPr="006675AA">
              <w:t>8. DESCRIBE THE PROCEDURES FOR ADVERTISING, FOR RECRUITING PARTICIPANTS, AND FOR OBTAINING CONSENT FROM PARTICIPANTS.</w:t>
            </w:r>
          </w:p>
          <w:p w:rsidR="00261B13" w:rsidRDefault="00261B13" w:rsidP="00E02BDB">
            <w:pPr>
              <w:rPr>
                <w:color w:val="0070C0"/>
              </w:rPr>
            </w:pPr>
          </w:p>
          <w:p w:rsidR="00C17EA5" w:rsidRPr="006675AA" w:rsidRDefault="00261B13" w:rsidP="00507326">
            <w:bookmarkStart w:id="0" w:name="_GoBack"/>
            <w:r>
              <w:rPr>
                <w:color w:val="0070C0"/>
              </w:rPr>
              <w:t>P</w:t>
            </w:r>
            <w:r w:rsidR="00E02BDB" w:rsidRPr="00E02BDB">
              <w:rPr>
                <w:color w:val="0070C0"/>
              </w:rPr>
              <w:t>ublic</w:t>
            </w:r>
            <w:r w:rsidR="001D06E6">
              <w:rPr>
                <w:color w:val="0070C0"/>
              </w:rPr>
              <w:t xml:space="preserve"> and private</w:t>
            </w:r>
            <w:r w:rsidR="00E02BDB" w:rsidRPr="00E02BDB">
              <w:rPr>
                <w:color w:val="0070C0"/>
              </w:rPr>
              <w:t xml:space="preserve"> hospitals </w:t>
            </w:r>
            <w:r w:rsidR="001E5AB1" w:rsidRPr="00E02BDB">
              <w:rPr>
                <w:color w:val="0070C0"/>
              </w:rPr>
              <w:t xml:space="preserve">located in </w:t>
            </w:r>
            <w:r w:rsidR="006E5F84">
              <w:rPr>
                <w:color w:val="0070C0"/>
              </w:rPr>
              <w:t xml:space="preserve">Kingdom of </w:t>
            </w:r>
            <w:r w:rsidR="001E5AB1" w:rsidRPr="00E02BDB">
              <w:rPr>
                <w:color w:val="0070C0"/>
              </w:rPr>
              <w:t xml:space="preserve">Saudi Arabia will provide a sample of their </w:t>
            </w:r>
            <w:r w:rsidR="007C3BA6" w:rsidRPr="00F034D3">
              <w:rPr>
                <w:noProof/>
                <w:color w:val="0070C0"/>
              </w:rPr>
              <w:t>int</w:t>
            </w:r>
            <w:r w:rsidR="007C3BA6">
              <w:rPr>
                <w:noProof/>
                <w:color w:val="0070C0"/>
              </w:rPr>
              <w:t>er</w:t>
            </w:r>
            <w:r w:rsidR="007C3BA6" w:rsidRPr="00F034D3">
              <w:rPr>
                <w:noProof/>
                <w:color w:val="0070C0"/>
              </w:rPr>
              <w:t>nship</w:t>
            </w:r>
            <w:r w:rsidR="007C3BA6">
              <w:rPr>
                <w:color w:val="0070C0"/>
              </w:rPr>
              <w:t xml:space="preserve"> medical students</w:t>
            </w:r>
            <w:r w:rsidR="00887AFA" w:rsidRPr="00E02BDB">
              <w:rPr>
                <w:color w:val="0070C0"/>
              </w:rPr>
              <w:t xml:space="preserve">. </w:t>
            </w:r>
            <w:r w:rsidR="00507326">
              <w:rPr>
                <w:noProof/>
                <w:color w:val="0070C0"/>
              </w:rPr>
              <w:t>Those</w:t>
            </w:r>
            <w:r w:rsidR="00486EBF">
              <w:rPr>
                <w:color w:val="0070C0"/>
              </w:rPr>
              <w:t xml:space="preserve"> students</w:t>
            </w:r>
            <w:r w:rsidR="001E5AB1" w:rsidRPr="00E02BDB">
              <w:rPr>
                <w:color w:val="0070C0"/>
              </w:rPr>
              <w:t xml:space="preserve"> will be invited to participate in this experiment via email invitation</w:t>
            </w:r>
            <w:r w:rsidR="001D06E6">
              <w:rPr>
                <w:color w:val="0070C0"/>
              </w:rPr>
              <w:t xml:space="preserve"> </w:t>
            </w:r>
            <w:r w:rsidR="001E5AB1" w:rsidRPr="00E02BDB">
              <w:rPr>
                <w:color w:val="0070C0"/>
              </w:rPr>
              <w:t xml:space="preserve">by </w:t>
            </w:r>
            <w:r w:rsidR="001D06E6">
              <w:rPr>
                <w:color w:val="0070C0"/>
              </w:rPr>
              <w:t xml:space="preserve">either </w:t>
            </w:r>
            <w:r w:rsidR="001E5AB1" w:rsidRPr="00E02BDB">
              <w:rPr>
                <w:color w:val="0070C0"/>
              </w:rPr>
              <w:t xml:space="preserve">IT administrator </w:t>
            </w:r>
            <w:r w:rsidR="001D06E6">
              <w:rPr>
                <w:color w:val="0070C0"/>
              </w:rPr>
              <w:t xml:space="preserve">or the head of the teaching and training department </w:t>
            </w:r>
            <w:r w:rsidR="00E02BDB" w:rsidRPr="00E02BDB">
              <w:rPr>
                <w:noProof/>
                <w:color w:val="0070C0"/>
              </w:rPr>
              <w:t>in each of the hospitals</w:t>
            </w:r>
            <w:r w:rsidR="001E5AB1" w:rsidRPr="00E02BDB">
              <w:rPr>
                <w:color w:val="0070C0"/>
              </w:rPr>
              <w:t>. The email will include details of the study, and standard consent forms will be used</w:t>
            </w:r>
            <w:r w:rsidR="001E5AB1" w:rsidRPr="00E02BDB">
              <w:t>.</w:t>
            </w:r>
          </w:p>
          <w:bookmarkEnd w:id="0"/>
          <w:p w:rsidR="00C17EA5" w:rsidRPr="006675AA" w:rsidRDefault="00C17EA5" w:rsidP="007A58F0"/>
        </w:tc>
      </w:tr>
      <w:tr w:rsidR="006675AA" w:rsidRPr="006675AA" w:rsidTr="00520A75">
        <w:tc>
          <w:tcPr>
            <w:tcW w:w="9242" w:type="dxa"/>
          </w:tcPr>
          <w:p w:rsidR="00C17EA5" w:rsidRPr="006675AA" w:rsidRDefault="00C17EA5">
            <w:r w:rsidRPr="006675AA">
              <w:t>9. STATE WHETHER THE PROPOSAL IS IN ACCORD WITH THE BPS CODE OF CONDUCT OR THE ESRC FRAMEWORK OF RESEARCH ETHICS.</w:t>
            </w:r>
          </w:p>
          <w:p w:rsidR="00C17EA5" w:rsidRPr="004C0066" w:rsidRDefault="006675AA">
            <w:pPr>
              <w:rPr>
                <w:color w:val="0070C0"/>
              </w:rPr>
            </w:pPr>
            <w:r w:rsidRPr="004C0066">
              <w:rPr>
                <w:color w:val="0070C0"/>
              </w:rPr>
              <w:t>Y</w:t>
            </w:r>
            <w:r w:rsidR="001E5AB1" w:rsidRPr="004C0066">
              <w:rPr>
                <w:color w:val="0070C0"/>
              </w:rPr>
              <w:t>es</w:t>
            </w:r>
            <w:r w:rsidRPr="004C0066">
              <w:rPr>
                <w:color w:val="0070C0"/>
              </w:rPr>
              <w:t>.</w:t>
            </w:r>
          </w:p>
          <w:p w:rsidR="006675AA" w:rsidRPr="006675AA" w:rsidRDefault="006675AA"/>
        </w:tc>
      </w:tr>
      <w:tr w:rsidR="006675AA" w:rsidRPr="006675AA" w:rsidTr="00520A75">
        <w:tc>
          <w:tcPr>
            <w:tcW w:w="9242" w:type="dxa"/>
          </w:tcPr>
          <w:p w:rsidR="00520A75" w:rsidRPr="006675AA" w:rsidRDefault="00C17EA5">
            <w:r w:rsidRPr="006675AA">
              <w:t>10. DESCRIBE HOW THE PARTICIPANTS' ANONYMITY AND CONFIDENTIALITY WILL BE MAINTAINED.</w:t>
            </w:r>
          </w:p>
          <w:p w:rsidR="001121F8" w:rsidRDefault="001121F8" w:rsidP="00E02BDB">
            <w:pPr>
              <w:rPr>
                <w:color w:val="0070C0"/>
              </w:rPr>
            </w:pPr>
          </w:p>
          <w:p w:rsidR="00C17EA5" w:rsidRPr="004C0066" w:rsidRDefault="007A58F0" w:rsidP="00E02BDB">
            <w:pPr>
              <w:rPr>
                <w:color w:val="0070C0"/>
              </w:rPr>
            </w:pPr>
            <w:r w:rsidRPr="00E02BDB">
              <w:rPr>
                <w:color w:val="0070C0"/>
              </w:rPr>
              <w:t xml:space="preserve">The information of this experiment including participant’s response, experiment data will be kept confidential and can only be accessed by </w:t>
            </w:r>
            <w:r w:rsidR="00E02BDB">
              <w:rPr>
                <w:color w:val="0070C0"/>
              </w:rPr>
              <w:t>this research team</w:t>
            </w:r>
            <w:r w:rsidRPr="00E02BDB">
              <w:rPr>
                <w:color w:val="0070C0"/>
              </w:rPr>
              <w:t>. No reference will be made in any form or shape that could associate participant to this experiment.</w:t>
            </w:r>
          </w:p>
          <w:p w:rsidR="00C17EA5" w:rsidRPr="006675AA" w:rsidRDefault="00C17EA5" w:rsidP="007A58F0"/>
        </w:tc>
      </w:tr>
      <w:tr w:rsidR="006675AA" w:rsidRPr="006675AA" w:rsidTr="00520A75">
        <w:tc>
          <w:tcPr>
            <w:tcW w:w="9242" w:type="dxa"/>
          </w:tcPr>
          <w:p w:rsidR="00520A75" w:rsidRPr="006675AA" w:rsidRDefault="00C17EA5">
            <w:r w:rsidRPr="006675AA">
              <w:t>11. DATE ON WHICH PROJECT WILL BEGIN</w:t>
            </w:r>
            <w:r w:rsidR="00783A67" w:rsidRPr="006675AA">
              <w:t xml:space="preserve"> AND END</w:t>
            </w:r>
            <w:r w:rsidRPr="006675AA">
              <w:t>.</w:t>
            </w:r>
          </w:p>
          <w:p w:rsidR="00C17EA5" w:rsidRPr="006675AA" w:rsidRDefault="00C17EA5"/>
          <w:p w:rsidR="00887AFA" w:rsidRPr="004C0066" w:rsidRDefault="00887AFA" w:rsidP="00887AFA">
            <w:pPr>
              <w:rPr>
                <w:color w:val="0070C0"/>
              </w:rPr>
            </w:pPr>
            <w:r w:rsidRPr="004C0066">
              <w:rPr>
                <w:color w:val="0070C0"/>
              </w:rPr>
              <w:t>The intent is to begin as soon as ethical approval is granted, with experiment expected to take place over a duration of one month.</w:t>
            </w:r>
          </w:p>
          <w:p w:rsidR="00C17EA5" w:rsidRPr="006675AA" w:rsidRDefault="00887AFA" w:rsidP="00887AFA">
            <w:r w:rsidRPr="006675AA">
              <w:t xml:space="preserve"> </w:t>
            </w:r>
          </w:p>
        </w:tc>
      </w:tr>
      <w:tr w:rsidR="006675AA" w:rsidRPr="006675AA" w:rsidTr="00520A75">
        <w:tc>
          <w:tcPr>
            <w:tcW w:w="9242" w:type="dxa"/>
          </w:tcPr>
          <w:p w:rsidR="00C17EA5" w:rsidRPr="006675AA" w:rsidRDefault="00C17EA5">
            <w:r w:rsidRPr="006675AA">
              <w:t>12. LOCATION AT WHICH THE PROJECT WILL BE CARRIED OUT.</w:t>
            </w:r>
          </w:p>
          <w:p w:rsidR="009B5CC6" w:rsidRPr="00486EBF" w:rsidRDefault="00362575" w:rsidP="00362575">
            <w:pPr>
              <w:rPr>
                <w:color w:val="0070C0"/>
              </w:rPr>
            </w:pPr>
            <w:r w:rsidRPr="00486EBF">
              <w:rPr>
                <w:color w:val="0070C0"/>
              </w:rPr>
              <w:t xml:space="preserve">All expected participants are </w:t>
            </w:r>
            <w:r w:rsidR="00486EBF" w:rsidRPr="00F034D3">
              <w:rPr>
                <w:noProof/>
                <w:color w:val="0070C0"/>
              </w:rPr>
              <w:t>int</w:t>
            </w:r>
            <w:r w:rsidR="00486EBF">
              <w:rPr>
                <w:noProof/>
                <w:color w:val="0070C0"/>
              </w:rPr>
              <w:t>er</w:t>
            </w:r>
            <w:r w:rsidR="00486EBF" w:rsidRPr="00F034D3">
              <w:rPr>
                <w:noProof/>
                <w:color w:val="0070C0"/>
              </w:rPr>
              <w:t>nship</w:t>
            </w:r>
            <w:r w:rsidR="00486EBF">
              <w:rPr>
                <w:color w:val="0070C0"/>
              </w:rPr>
              <w:t xml:space="preserve"> medical students </w:t>
            </w:r>
            <w:r w:rsidRPr="00486EBF">
              <w:rPr>
                <w:color w:val="0070C0"/>
              </w:rPr>
              <w:t>from hospitals located in Saudi Arabia. The dissemination and participation of this experiment will be conducted via a web - based survey.</w:t>
            </w:r>
          </w:p>
          <w:p w:rsidR="00362575" w:rsidRPr="006675AA" w:rsidRDefault="00362575" w:rsidP="00362575"/>
        </w:tc>
      </w:tr>
      <w:tr w:rsidR="006675AA" w:rsidRPr="006675AA" w:rsidTr="00520A75">
        <w:tc>
          <w:tcPr>
            <w:tcW w:w="9242" w:type="dxa"/>
          </w:tcPr>
          <w:p w:rsidR="001121F8" w:rsidRPr="00BE0A89" w:rsidRDefault="00C17EA5" w:rsidP="00BE0A89">
            <w:r w:rsidRPr="006675AA">
              <w:t>13. DESCRIBE HOW PARTICIPANTS WILL BE DEBRIEFED AT THE END OF THE EXPERIMENT (THIS MUST INCLUDE THE OPPORTUNITY TO CONTACT THE EXPERIMENTER - OR SUPERVISOR - FOR FEEDBACK ON THE GENERAL OUTCOME OF THE EXPERIMENT).</w:t>
            </w:r>
          </w:p>
          <w:p w:rsidR="00C17EA5" w:rsidRPr="00362575" w:rsidRDefault="009B5CC6" w:rsidP="00362575">
            <w:pPr>
              <w:rPr>
                <w:color w:val="0070C0"/>
              </w:rPr>
            </w:pPr>
            <w:r w:rsidRPr="00261B13">
              <w:rPr>
                <w:color w:val="0070C0"/>
              </w:rPr>
              <w:t xml:space="preserve">Participants will be thanked for their participation and informed of the general goals and intended outcomes of the study. Participant information sheet includes </w:t>
            </w:r>
            <w:r w:rsidR="00362575" w:rsidRPr="00261B13">
              <w:rPr>
                <w:color w:val="0070C0"/>
              </w:rPr>
              <w:t xml:space="preserve">experimenter </w:t>
            </w:r>
            <w:r w:rsidRPr="00261B13">
              <w:rPr>
                <w:color w:val="0070C0"/>
              </w:rPr>
              <w:t>contact details</w:t>
            </w:r>
            <w:r w:rsidR="00362575" w:rsidRPr="00261B13">
              <w:rPr>
                <w:color w:val="0070C0"/>
              </w:rPr>
              <w:t xml:space="preserve"> in order to give the participant the opportunity to get further feedback about the experiment results</w:t>
            </w:r>
            <w:r w:rsidR="00362575">
              <w:rPr>
                <w:color w:val="0070C0"/>
              </w:rPr>
              <w:t>.</w:t>
            </w:r>
          </w:p>
        </w:tc>
      </w:tr>
    </w:tbl>
    <w:p w:rsidR="00752504" w:rsidRDefault="00752504" w:rsidP="001F0C8B"/>
    <w:sectPr w:rsidR="00752504" w:rsidSect="00754C2C">
      <w:pgSz w:w="11906" w:h="16838"/>
      <w:pgMar w:top="454" w:right="1440" w:bottom="45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wMDc1MrIwNjYxtjBX0lEKTi0uzszPAymwrAUAxYyGrywAAAA="/>
  </w:docVars>
  <w:rsids>
    <w:rsidRoot w:val="00520A75"/>
    <w:rsid w:val="00033536"/>
    <w:rsid w:val="00070D3A"/>
    <w:rsid w:val="000F4375"/>
    <w:rsid w:val="001022AE"/>
    <w:rsid w:val="001121F8"/>
    <w:rsid w:val="001D06E6"/>
    <w:rsid w:val="001E2D76"/>
    <w:rsid w:val="001E5AB1"/>
    <w:rsid w:val="001F0C8B"/>
    <w:rsid w:val="00204A07"/>
    <w:rsid w:val="00261B13"/>
    <w:rsid w:val="00271339"/>
    <w:rsid w:val="00293B04"/>
    <w:rsid w:val="002A32CB"/>
    <w:rsid w:val="003010C4"/>
    <w:rsid w:val="00320555"/>
    <w:rsid w:val="00362575"/>
    <w:rsid w:val="00411D2E"/>
    <w:rsid w:val="00486EBF"/>
    <w:rsid w:val="004C0066"/>
    <w:rsid w:val="00507326"/>
    <w:rsid w:val="00520A75"/>
    <w:rsid w:val="00554817"/>
    <w:rsid w:val="00624ACA"/>
    <w:rsid w:val="006675AA"/>
    <w:rsid w:val="006B15CE"/>
    <w:rsid w:val="006C08DE"/>
    <w:rsid w:val="006E5F84"/>
    <w:rsid w:val="00721B6F"/>
    <w:rsid w:val="00752504"/>
    <w:rsid w:val="00754C2C"/>
    <w:rsid w:val="00774100"/>
    <w:rsid w:val="00783A67"/>
    <w:rsid w:val="007A58F0"/>
    <w:rsid w:val="007A7426"/>
    <w:rsid w:val="007C3BA6"/>
    <w:rsid w:val="007D2667"/>
    <w:rsid w:val="007E38FC"/>
    <w:rsid w:val="00887AFA"/>
    <w:rsid w:val="008B640C"/>
    <w:rsid w:val="009B5CC6"/>
    <w:rsid w:val="00AA06F3"/>
    <w:rsid w:val="00AC4B7E"/>
    <w:rsid w:val="00B20186"/>
    <w:rsid w:val="00B22A1B"/>
    <w:rsid w:val="00BD2B7E"/>
    <w:rsid w:val="00BE0A89"/>
    <w:rsid w:val="00C17EA5"/>
    <w:rsid w:val="00CA75E5"/>
    <w:rsid w:val="00D84BDD"/>
    <w:rsid w:val="00DC7A81"/>
    <w:rsid w:val="00E00C74"/>
    <w:rsid w:val="00E02BDB"/>
    <w:rsid w:val="00E101EC"/>
    <w:rsid w:val="00EB3391"/>
    <w:rsid w:val="00EE7A01"/>
    <w:rsid w:val="00F034D3"/>
    <w:rsid w:val="00F7607F"/>
    <w:rsid w:val="00FA3E6B"/>
    <w:rsid w:val="00FC29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90166-77D7-4C46-B8C2-0A5E9104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0355">
      <w:bodyDiv w:val="1"/>
      <w:marLeft w:val="0"/>
      <w:marRight w:val="0"/>
      <w:marTop w:val="0"/>
      <w:marBottom w:val="0"/>
      <w:divBdr>
        <w:top w:val="none" w:sz="0" w:space="0" w:color="auto"/>
        <w:left w:val="none" w:sz="0" w:space="0" w:color="auto"/>
        <w:bottom w:val="none" w:sz="0" w:space="0" w:color="auto"/>
        <w:right w:val="none" w:sz="0" w:space="0" w:color="auto"/>
      </w:divBdr>
    </w:div>
    <w:div w:id="738408065">
      <w:bodyDiv w:val="1"/>
      <w:marLeft w:val="0"/>
      <w:marRight w:val="0"/>
      <w:marTop w:val="0"/>
      <w:marBottom w:val="0"/>
      <w:divBdr>
        <w:top w:val="none" w:sz="0" w:space="0" w:color="auto"/>
        <w:left w:val="none" w:sz="0" w:space="0" w:color="auto"/>
        <w:bottom w:val="none" w:sz="0" w:space="0" w:color="auto"/>
        <w:right w:val="none" w:sz="0" w:space="0" w:color="auto"/>
      </w:divBdr>
    </w:div>
    <w:div w:id="1068379070">
      <w:bodyDiv w:val="1"/>
      <w:marLeft w:val="0"/>
      <w:marRight w:val="0"/>
      <w:marTop w:val="0"/>
      <w:marBottom w:val="0"/>
      <w:divBdr>
        <w:top w:val="none" w:sz="0" w:space="0" w:color="auto"/>
        <w:left w:val="none" w:sz="0" w:space="0" w:color="auto"/>
        <w:bottom w:val="none" w:sz="0" w:space="0" w:color="auto"/>
        <w:right w:val="none" w:sz="0" w:space="0" w:color="auto"/>
      </w:divBdr>
    </w:div>
    <w:div w:id="1430269361">
      <w:bodyDiv w:val="1"/>
      <w:marLeft w:val="0"/>
      <w:marRight w:val="0"/>
      <w:marTop w:val="0"/>
      <w:marBottom w:val="0"/>
      <w:divBdr>
        <w:top w:val="none" w:sz="0" w:space="0" w:color="auto"/>
        <w:left w:val="none" w:sz="0" w:space="0" w:color="auto"/>
        <w:bottom w:val="none" w:sz="0" w:space="0" w:color="auto"/>
        <w:right w:val="none" w:sz="0" w:space="0" w:color="auto"/>
      </w:divBdr>
    </w:div>
    <w:div w:id="1912811468">
      <w:bodyDiv w:val="1"/>
      <w:marLeft w:val="0"/>
      <w:marRight w:val="0"/>
      <w:marTop w:val="0"/>
      <w:marBottom w:val="0"/>
      <w:divBdr>
        <w:top w:val="none" w:sz="0" w:space="0" w:color="auto"/>
        <w:left w:val="none" w:sz="0" w:space="0" w:color="auto"/>
        <w:bottom w:val="none" w:sz="0" w:space="0" w:color="auto"/>
        <w:right w:val="none" w:sz="0" w:space="0" w:color="auto"/>
      </w:divBdr>
    </w:div>
    <w:div w:id="19330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45E51192</Template>
  <TotalTime>55</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Saad N Altamimi</cp:lastModifiedBy>
  <cp:revision>54</cp:revision>
  <cp:lastPrinted>2017-05-02T14:20:00Z</cp:lastPrinted>
  <dcterms:created xsi:type="dcterms:W3CDTF">2017-05-03T09:19:00Z</dcterms:created>
  <dcterms:modified xsi:type="dcterms:W3CDTF">2017-05-10T11:22:00Z</dcterms:modified>
</cp:coreProperties>
</file>