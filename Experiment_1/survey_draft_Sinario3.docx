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9C4" w:rsidRPr="00E75CF6" w:rsidRDefault="00E75CF6" w:rsidP="004A03AA">
      <w:pPr>
        <w:jc w:val="both"/>
        <w:rPr>
          <w:color w:val="FF0000"/>
        </w:rPr>
      </w:pPr>
      <w:r w:rsidRPr="00E75CF6">
        <w:rPr>
          <w:b/>
          <w:color w:val="FF0000"/>
        </w:rPr>
        <w:t xml:space="preserve">Participant Consent form goes here. You have it already </w:t>
      </w:r>
    </w:p>
    <w:p w:rsidR="004A03AA" w:rsidRDefault="004A03AA" w:rsidP="004A03A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EE4" w:rsidRPr="00F16925" w:rsidTr="00CE4EE4">
        <w:tc>
          <w:tcPr>
            <w:tcW w:w="9016" w:type="dxa"/>
            <w:shd w:val="clear" w:color="auto" w:fill="F2F2F2" w:themeFill="background1" w:themeFillShade="F2"/>
          </w:tcPr>
          <w:p w:rsidR="00863A1F" w:rsidRPr="00863A1F" w:rsidRDefault="00863A1F" w:rsidP="00863A1F"/>
        </w:tc>
      </w:tr>
      <w:tr w:rsidR="00863A1F" w:rsidRPr="00F16925" w:rsidTr="00FA1F6F">
        <w:tc>
          <w:tcPr>
            <w:tcW w:w="9016" w:type="dxa"/>
            <w:tcBorders>
              <w:bottom w:val="single" w:sz="4" w:space="0" w:color="auto"/>
            </w:tcBorders>
            <w:shd w:val="clear" w:color="auto" w:fill="auto"/>
          </w:tcPr>
          <w:p w:rsidR="00863A1F" w:rsidRPr="00F16925" w:rsidRDefault="004C7205" w:rsidP="00863A1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Please </w:t>
            </w:r>
            <w:r w:rsidR="00863A1F" w:rsidRPr="00F16925">
              <w:rPr>
                <w:b/>
                <w:sz w:val="22"/>
                <w:szCs w:val="22"/>
              </w:rPr>
              <w:t>ans</w:t>
            </w:r>
            <w:r w:rsidR="00863A1F">
              <w:rPr>
                <w:b/>
                <w:sz w:val="22"/>
                <w:szCs w:val="22"/>
              </w:rPr>
              <w:t>wer</w:t>
            </w:r>
            <w:r>
              <w:rPr>
                <w:b/>
                <w:sz w:val="22"/>
                <w:szCs w:val="22"/>
              </w:rPr>
              <w:t xml:space="preserve"> the following questions:</w:t>
            </w:r>
          </w:p>
        </w:tc>
      </w:tr>
      <w:tr w:rsidR="00CE4EE4" w:rsidRPr="00F16925" w:rsidTr="00FA1F6F">
        <w:tc>
          <w:tcPr>
            <w:tcW w:w="9016" w:type="dxa"/>
            <w:tcBorders>
              <w:bottom w:val="single" w:sz="4" w:space="0" w:color="auto"/>
            </w:tcBorders>
            <w:shd w:val="clear" w:color="auto" w:fill="auto"/>
          </w:tcPr>
          <w:p w:rsidR="00863A1F" w:rsidRPr="00413264" w:rsidRDefault="00863A1F" w:rsidP="00CE4EE4">
            <w:pPr>
              <w:rPr>
                <w:b/>
                <w:sz w:val="22"/>
                <w:szCs w:val="22"/>
                <w:lang w:eastAsia="en-US"/>
              </w:rPr>
            </w:pPr>
          </w:p>
          <w:p w:rsidR="00CE4EE4" w:rsidRPr="00413264" w:rsidRDefault="00303016" w:rsidP="00413264">
            <w:pPr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Has</w:t>
            </w:r>
            <w:r w:rsidR="00CE4EE4" w:rsidRPr="00413264">
              <w:rPr>
                <w:b/>
                <w:sz w:val="22"/>
                <w:szCs w:val="22"/>
                <w:lang w:eastAsia="en-US"/>
              </w:rPr>
              <w:t xml:space="preserve"> your </w:t>
            </w:r>
            <w:r w:rsidR="00413264" w:rsidRPr="00413264">
              <w:rPr>
                <w:b/>
                <w:sz w:val="22"/>
                <w:szCs w:val="22"/>
                <w:lang w:eastAsia="en-US"/>
              </w:rPr>
              <w:t>hospital</w:t>
            </w:r>
            <w:r w:rsidR="00A63D74" w:rsidRPr="00413264">
              <w:rPr>
                <w:b/>
                <w:sz w:val="22"/>
                <w:szCs w:val="22"/>
                <w:lang w:eastAsia="en-US"/>
              </w:rPr>
              <w:t xml:space="preserve"> </w:t>
            </w:r>
            <w:r w:rsidR="00413264" w:rsidRPr="00413264">
              <w:rPr>
                <w:b/>
                <w:sz w:val="22"/>
                <w:szCs w:val="22"/>
                <w:lang w:eastAsia="en-US"/>
              </w:rPr>
              <w:t>provided you</w:t>
            </w:r>
            <w:r w:rsidR="00A63D74" w:rsidRPr="00413264">
              <w:rPr>
                <w:b/>
                <w:sz w:val="22"/>
                <w:szCs w:val="22"/>
                <w:lang w:eastAsia="en-US"/>
              </w:rPr>
              <w:t xml:space="preserve"> </w:t>
            </w:r>
            <w:r w:rsidR="00413264" w:rsidRPr="00413264">
              <w:rPr>
                <w:b/>
                <w:sz w:val="22"/>
                <w:szCs w:val="22"/>
                <w:lang w:eastAsia="en-US"/>
              </w:rPr>
              <w:t>with</w:t>
            </w:r>
            <w:r w:rsidR="00413264" w:rsidRPr="003642B2">
              <w:rPr>
                <w:b/>
                <w:noProof/>
                <w:sz w:val="22"/>
                <w:szCs w:val="22"/>
                <w:lang w:eastAsia="en-US"/>
              </w:rPr>
              <w:t xml:space="preserve"> access</w:t>
            </w:r>
            <w:r w:rsidR="00413264" w:rsidRPr="00413264">
              <w:rPr>
                <w:b/>
                <w:sz w:val="22"/>
                <w:szCs w:val="22"/>
                <w:lang w:eastAsia="en-US"/>
              </w:rPr>
              <w:t xml:space="preserve"> to</w:t>
            </w:r>
            <w:r w:rsidR="00A63D74" w:rsidRPr="00413264">
              <w:rPr>
                <w:b/>
                <w:sz w:val="22"/>
                <w:szCs w:val="22"/>
                <w:lang w:eastAsia="en-US"/>
              </w:rPr>
              <w:t xml:space="preserve"> Electronic Medical Records System (EMRs)</w:t>
            </w:r>
            <w:r w:rsidR="00CE4EE4" w:rsidRPr="00413264">
              <w:rPr>
                <w:b/>
                <w:sz w:val="22"/>
                <w:szCs w:val="22"/>
                <w:lang w:eastAsia="en-US"/>
              </w:rPr>
              <w:t>?</w:t>
            </w:r>
          </w:p>
          <w:p w:rsidR="00CE4EE4" w:rsidRPr="00413264" w:rsidRDefault="00CE4EE4" w:rsidP="00CE4EE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eastAsia="en-US"/>
              </w:rPr>
            </w:pPr>
            <w:r w:rsidRPr="00413264">
              <w:rPr>
                <w:sz w:val="22"/>
                <w:szCs w:val="22"/>
                <w:lang w:eastAsia="en-US"/>
              </w:rPr>
              <w:t xml:space="preserve">Yes     </w:t>
            </w:r>
          </w:p>
          <w:p w:rsidR="00A63D74" w:rsidRPr="00413264" w:rsidRDefault="00CE4EE4" w:rsidP="0041326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eastAsia="en-US"/>
              </w:rPr>
            </w:pPr>
            <w:r w:rsidRPr="00413264">
              <w:rPr>
                <w:sz w:val="22"/>
                <w:szCs w:val="22"/>
                <w:lang w:eastAsia="en-US"/>
              </w:rPr>
              <w:t>No</w:t>
            </w:r>
          </w:p>
          <w:p w:rsidR="00413264" w:rsidRPr="00413264" w:rsidRDefault="00413264" w:rsidP="00413264">
            <w:pPr>
              <w:pStyle w:val="ListParagraph"/>
              <w:ind w:left="1440"/>
              <w:rPr>
                <w:sz w:val="22"/>
                <w:szCs w:val="22"/>
                <w:lang w:eastAsia="en-US"/>
              </w:rPr>
            </w:pPr>
          </w:p>
          <w:p w:rsidR="00A63D74" w:rsidRPr="00413264" w:rsidRDefault="00A63D74" w:rsidP="00A63D74">
            <w:pPr>
              <w:jc w:val="both"/>
              <w:rPr>
                <w:b/>
                <w:sz w:val="22"/>
                <w:szCs w:val="22"/>
              </w:rPr>
            </w:pPr>
            <w:r w:rsidRPr="00413264">
              <w:rPr>
                <w:b/>
                <w:sz w:val="22"/>
                <w:szCs w:val="22"/>
              </w:rPr>
              <w:t xml:space="preserve">Were you informed about the security procedures defined by the hospital to protect patient </w:t>
            </w:r>
            <w:r w:rsidR="004C7205" w:rsidRPr="00413264">
              <w:rPr>
                <w:b/>
                <w:sz w:val="22"/>
                <w:szCs w:val="22"/>
              </w:rPr>
              <w:t xml:space="preserve">information </w:t>
            </w:r>
            <w:r w:rsidR="0068199D">
              <w:rPr>
                <w:b/>
                <w:sz w:val="22"/>
                <w:szCs w:val="22"/>
              </w:rPr>
              <w:t xml:space="preserve">privacy and </w:t>
            </w:r>
            <w:r w:rsidRPr="00413264">
              <w:rPr>
                <w:b/>
                <w:sz w:val="22"/>
                <w:szCs w:val="22"/>
              </w:rPr>
              <w:t>confidentiality?</w:t>
            </w:r>
          </w:p>
          <w:p w:rsidR="00A63D74" w:rsidRPr="00413264" w:rsidRDefault="00A63D74" w:rsidP="00A63D7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eastAsia="en-US"/>
              </w:rPr>
            </w:pPr>
            <w:r w:rsidRPr="00413264">
              <w:rPr>
                <w:sz w:val="22"/>
                <w:szCs w:val="22"/>
                <w:lang w:eastAsia="en-US"/>
              </w:rPr>
              <w:t xml:space="preserve">Yes     </w:t>
            </w:r>
          </w:p>
          <w:p w:rsidR="00A63D74" w:rsidRPr="00413264" w:rsidRDefault="00A63D74" w:rsidP="00A63D7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eastAsia="en-US"/>
              </w:rPr>
            </w:pPr>
            <w:r w:rsidRPr="00413264">
              <w:rPr>
                <w:sz w:val="22"/>
                <w:szCs w:val="22"/>
                <w:lang w:eastAsia="en-US"/>
              </w:rPr>
              <w:t>No</w:t>
            </w:r>
          </w:p>
          <w:p w:rsidR="00FA1F6F" w:rsidRPr="00413264" w:rsidRDefault="00FA1F6F" w:rsidP="00FA1F6F">
            <w:pPr>
              <w:pStyle w:val="ListParagraph"/>
              <w:ind w:left="1440"/>
              <w:rPr>
                <w:sz w:val="22"/>
                <w:szCs w:val="22"/>
                <w:lang w:eastAsia="en-US"/>
              </w:rPr>
            </w:pPr>
          </w:p>
          <w:p w:rsidR="00753C89" w:rsidRPr="00413264" w:rsidRDefault="00FA1F6F" w:rsidP="004C7205">
            <w:pPr>
              <w:jc w:val="both"/>
              <w:rPr>
                <w:b/>
                <w:sz w:val="22"/>
                <w:szCs w:val="22"/>
              </w:rPr>
            </w:pPr>
            <w:r w:rsidRPr="00413264">
              <w:rPr>
                <w:b/>
                <w:sz w:val="22"/>
                <w:szCs w:val="22"/>
              </w:rPr>
              <w:t>What</w:t>
            </w:r>
            <w:r w:rsidR="004C7205" w:rsidRPr="00413264">
              <w:rPr>
                <w:b/>
                <w:sz w:val="22"/>
                <w:szCs w:val="22"/>
              </w:rPr>
              <w:t xml:space="preserve"> is your Awareness level of your </w:t>
            </w:r>
            <w:r w:rsidR="004C7205" w:rsidRPr="003642B2">
              <w:rPr>
                <w:b/>
                <w:noProof/>
                <w:sz w:val="22"/>
                <w:szCs w:val="22"/>
              </w:rPr>
              <w:t>hosp</w:t>
            </w:r>
            <w:r w:rsidR="003642B2">
              <w:rPr>
                <w:b/>
                <w:noProof/>
                <w:sz w:val="22"/>
                <w:szCs w:val="22"/>
              </w:rPr>
              <w:t>i</w:t>
            </w:r>
            <w:r w:rsidR="004C7205" w:rsidRPr="003642B2">
              <w:rPr>
                <w:b/>
                <w:noProof/>
                <w:sz w:val="22"/>
                <w:szCs w:val="22"/>
              </w:rPr>
              <w:t>tal</w:t>
            </w:r>
            <w:r w:rsidRPr="00413264">
              <w:rPr>
                <w:b/>
                <w:sz w:val="22"/>
                <w:szCs w:val="22"/>
              </w:rPr>
              <w:t xml:space="preserve"> information </w:t>
            </w:r>
            <w:r w:rsidR="00A63D74" w:rsidRPr="00413264">
              <w:rPr>
                <w:b/>
                <w:sz w:val="22"/>
                <w:szCs w:val="22"/>
              </w:rPr>
              <w:t>p</w:t>
            </w:r>
            <w:r w:rsidR="00863A1F" w:rsidRPr="00413264">
              <w:rPr>
                <w:b/>
                <w:sz w:val="22"/>
                <w:szCs w:val="22"/>
              </w:rPr>
              <w:t>rivacy policies</w:t>
            </w:r>
            <w:r w:rsidRPr="00413264">
              <w:rPr>
                <w:b/>
                <w:sz w:val="22"/>
                <w:szCs w:val="22"/>
              </w:rPr>
              <w:t>?</w:t>
            </w:r>
          </w:p>
          <w:p w:rsidR="00753C89" w:rsidRPr="00413264" w:rsidRDefault="00753C89" w:rsidP="00A63D74">
            <w:pPr>
              <w:pStyle w:val="ListParagraph"/>
              <w:ind w:left="596" w:hanging="567"/>
              <w:rPr>
                <w:sz w:val="22"/>
                <w:szCs w:val="22"/>
                <w:lang w:eastAsia="en-US"/>
              </w:rPr>
            </w:pPr>
            <w:r w:rsidRPr="00413264">
              <w:rPr>
                <w:noProof/>
                <w:sz w:val="22"/>
                <w:szCs w:val="22"/>
              </w:rPr>
              <w:drawing>
                <wp:inline distT="0" distB="0" distL="0" distR="0">
                  <wp:extent cx="5602406" cy="7842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29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392" cy="784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992" w:rsidRPr="00F16925" w:rsidTr="00FA1F6F">
        <w:tc>
          <w:tcPr>
            <w:tcW w:w="9016" w:type="dxa"/>
            <w:tcBorders>
              <w:bottom w:val="nil"/>
            </w:tcBorders>
            <w:shd w:val="clear" w:color="auto" w:fill="F2F2F2" w:themeFill="background1" w:themeFillShade="F2"/>
          </w:tcPr>
          <w:p w:rsidR="008C2F67" w:rsidRPr="00F16925" w:rsidRDefault="00F82B9E" w:rsidP="00CF3159">
            <w:pPr>
              <w:rPr>
                <w:b/>
                <w:sz w:val="22"/>
                <w:szCs w:val="22"/>
              </w:rPr>
            </w:pPr>
            <w:r w:rsidRPr="00F16925">
              <w:rPr>
                <w:b/>
                <w:sz w:val="22"/>
                <w:szCs w:val="22"/>
              </w:rPr>
              <w:t xml:space="preserve"> </w:t>
            </w:r>
          </w:p>
          <w:p w:rsidR="00E21972" w:rsidRPr="00F16925" w:rsidRDefault="00E21972" w:rsidP="00CF3159">
            <w:pPr>
              <w:rPr>
                <w:b/>
                <w:sz w:val="22"/>
                <w:szCs w:val="22"/>
                <w:u w:val="single"/>
              </w:rPr>
            </w:pPr>
            <w:r w:rsidRPr="00F16925">
              <w:rPr>
                <w:b/>
                <w:sz w:val="22"/>
                <w:szCs w:val="22"/>
                <w:u w:val="single"/>
              </w:rPr>
              <w:t>Demographic information</w:t>
            </w:r>
            <w:r w:rsidR="00F82B9E" w:rsidRPr="00F16925">
              <w:rPr>
                <w:b/>
                <w:sz w:val="22"/>
                <w:szCs w:val="22"/>
                <w:u w:val="single"/>
              </w:rPr>
              <w:t xml:space="preserve">: </w:t>
            </w:r>
          </w:p>
          <w:p w:rsidR="00F82B9E" w:rsidRPr="00F16925" w:rsidRDefault="00F82B9E" w:rsidP="00CE4EE4">
            <w:pPr>
              <w:rPr>
                <w:sz w:val="22"/>
                <w:szCs w:val="22"/>
              </w:rPr>
            </w:pPr>
          </w:p>
        </w:tc>
      </w:tr>
      <w:tr w:rsidR="00F82B9E" w:rsidRPr="00F16925" w:rsidTr="00FA1F6F">
        <w:tc>
          <w:tcPr>
            <w:tcW w:w="9016" w:type="dxa"/>
            <w:tcBorders>
              <w:top w:val="nil"/>
            </w:tcBorders>
          </w:tcPr>
          <w:p w:rsidR="00F82B9E" w:rsidRPr="00F16925" w:rsidRDefault="00CE4EE4" w:rsidP="00CF3159">
            <w:pPr>
              <w:rPr>
                <w:sz w:val="22"/>
                <w:szCs w:val="22"/>
              </w:rPr>
            </w:pPr>
            <w:r w:rsidRPr="00F16925">
              <w:rPr>
                <w:b/>
                <w:sz w:val="22"/>
                <w:szCs w:val="22"/>
              </w:rPr>
              <w:t>What is your g</w:t>
            </w:r>
            <w:r w:rsidR="00F82B9E" w:rsidRPr="00F16925">
              <w:rPr>
                <w:b/>
                <w:sz w:val="22"/>
                <w:szCs w:val="22"/>
              </w:rPr>
              <w:t>ender</w:t>
            </w:r>
            <w:r w:rsidRPr="00F16925">
              <w:rPr>
                <w:b/>
                <w:sz w:val="22"/>
                <w:szCs w:val="22"/>
              </w:rPr>
              <w:t>?</w:t>
            </w:r>
          </w:p>
          <w:p w:rsidR="00CF3159" w:rsidRPr="00F16925" w:rsidRDefault="00F82B9E" w:rsidP="00CF315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 xml:space="preserve">Men    </w:t>
            </w:r>
            <w:r w:rsidR="00CF3159" w:rsidRPr="00F16925">
              <w:rPr>
                <w:sz w:val="22"/>
                <w:szCs w:val="22"/>
              </w:rPr>
              <w:t xml:space="preserve">    </w:t>
            </w:r>
          </w:p>
          <w:p w:rsidR="00CF3159" w:rsidRPr="00F16925" w:rsidRDefault="00F82B9E" w:rsidP="00CF315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 xml:space="preserve">Women </w:t>
            </w:r>
          </w:p>
          <w:p w:rsidR="00CF3159" w:rsidRPr="00F16925" w:rsidRDefault="00CF3159" w:rsidP="00CF3159">
            <w:pPr>
              <w:rPr>
                <w:sz w:val="22"/>
                <w:szCs w:val="22"/>
              </w:rPr>
            </w:pPr>
          </w:p>
        </w:tc>
      </w:tr>
      <w:tr w:rsidR="00F82B9E" w:rsidRPr="00F16925" w:rsidTr="00FF0A62">
        <w:tc>
          <w:tcPr>
            <w:tcW w:w="9016" w:type="dxa"/>
          </w:tcPr>
          <w:p w:rsidR="005D18B5" w:rsidRPr="00F16925" w:rsidRDefault="00CE4EE4" w:rsidP="005D18B5">
            <w:pPr>
              <w:rPr>
                <w:b/>
                <w:sz w:val="22"/>
                <w:szCs w:val="22"/>
              </w:rPr>
            </w:pPr>
            <w:r w:rsidRPr="00F16925">
              <w:rPr>
                <w:b/>
                <w:sz w:val="22"/>
                <w:szCs w:val="22"/>
              </w:rPr>
              <w:t>What is your age?</w:t>
            </w:r>
          </w:p>
          <w:p w:rsidR="00CE4EE4" w:rsidRPr="00F16925" w:rsidRDefault="00863A1F" w:rsidP="00863A1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Below </w:t>
            </w:r>
            <w:r w:rsidR="00CE4EE4" w:rsidRPr="00F16925">
              <w:rPr>
                <w:sz w:val="22"/>
                <w:szCs w:val="22"/>
              </w:rPr>
              <w:t>2</w:t>
            </w:r>
            <w:r w:rsidR="00755F1E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years old</w:t>
            </w:r>
            <w:r w:rsidR="00CE4EE4" w:rsidRPr="00F16925">
              <w:rPr>
                <w:sz w:val="22"/>
                <w:szCs w:val="22"/>
              </w:rPr>
              <w:t xml:space="preserve"> </w:t>
            </w:r>
          </w:p>
          <w:p w:rsidR="00CE4EE4" w:rsidRPr="00F16925" w:rsidRDefault="00863A1F" w:rsidP="00863A1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CE4EE4" w:rsidRPr="00F16925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25</w:t>
            </w:r>
            <w:r w:rsidR="00CE4EE4" w:rsidRPr="00F16925">
              <w:rPr>
                <w:sz w:val="22"/>
                <w:szCs w:val="22"/>
              </w:rPr>
              <w:t xml:space="preserve"> years </w:t>
            </w:r>
          </w:p>
          <w:p w:rsidR="00CE4EE4" w:rsidRPr="00F16925" w:rsidRDefault="00863A1F" w:rsidP="00863A1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755F1E">
              <w:rPr>
                <w:sz w:val="22"/>
                <w:szCs w:val="22"/>
              </w:rPr>
              <w:t>6</w:t>
            </w:r>
            <w:r w:rsidR="00CE4EE4" w:rsidRPr="00F16925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30</w:t>
            </w:r>
            <w:r w:rsidR="00CE4EE4" w:rsidRPr="00F16925">
              <w:rPr>
                <w:sz w:val="22"/>
                <w:szCs w:val="22"/>
              </w:rPr>
              <w:t xml:space="preserve"> years </w:t>
            </w:r>
          </w:p>
          <w:p w:rsidR="00CE4EE4" w:rsidRPr="00F16925" w:rsidRDefault="00863A1F" w:rsidP="00863A1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="00CE4EE4" w:rsidRPr="00F16925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35</w:t>
            </w:r>
            <w:r w:rsidR="00CE4EE4" w:rsidRPr="00F16925">
              <w:rPr>
                <w:sz w:val="22"/>
                <w:szCs w:val="22"/>
              </w:rPr>
              <w:t xml:space="preserve"> years </w:t>
            </w:r>
          </w:p>
          <w:p w:rsidR="00755F1E" w:rsidRDefault="00863A1F" w:rsidP="00863A1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755F1E" w:rsidRPr="00F16925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40</w:t>
            </w:r>
            <w:r w:rsidR="00755F1E" w:rsidRPr="00F16925">
              <w:rPr>
                <w:sz w:val="22"/>
                <w:szCs w:val="22"/>
              </w:rPr>
              <w:t xml:space="preserve"> years</w:t>
            </w:r>
          </w:p>
          <w:p w:rsidR="00F82B9E" w:rsidRDefault="00863A1F" w:rsidP="005D18B5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  <w:r w:rsidR="00CE4EE4" w:rsidRPr="00F16925">
              <w:rPr>
                <w:sz w:val="22"/>
                <w:szCs w:val="22"/>
              </w:rPr>
              <w:t xml:space="preserve">years and above </w:t>
            </w:r>
          </w:p>
          <w:p w:rsidR="005D18B5" w:rsidRPr="005D18B5" w:rsidRDefault="005D18B5" w:rsidP="005D18B5">
            <w:pPr>
              <w:pStyle w:val="ListParagraph"/>
              <w:rPr>
                <w:sz w:val="22"/>
                <w:szCs w:val="22"/>
              </w:rPr>
            </w:pPr>
          </w:p>
        </w:tc>
      </w:tr>
      <w:tr w:rsidR="00F16925" w:rsidRPr="00F16925" w:rsidTr="00F16925">
        <w:tc>
          <w:tcPr>
            <w:tcW w:w="9016" w:type="dxa"/>
            <w:tcBorders>
              <w:bottom w:val="nil"/>
            </w:tcBorders>
            <w:shd w:val="clear" w:color="auto" w:fill="F2F2F2" w:themeFill="background1" w:themeFillShade="F2"/>
          </w:tcPr>
          <w:p w:rsidR="00F16925" w:rsidRPr="00F16925" w:rsidRDefault="00F27282" w:rsidP="00863A1F">
            <w:pPr>
              <w:rPr>
                <w:b/>
                <w:sz w:val="22"/>
                <w:szCs w:val="22"/>
                <w:u w:val="single"/>
              </w:rPr>
            </w:pPr>
            <w:r w:rsidRPr="00F27282">
              <w:rPr>
                <w:b/>
                <w:sz w:val="22"/>
                <w:szCs w:val="22"/>
                <w:u w:val="single"/>
              </w:rPr>
              <w:t xml:space="preserve">Electronic Medical Records System </w:t>
            </w:r>
            <w:r w:rsidR="00863A1F">
              <w:rPr>
                <w:b/>
                <w:sz w:val="22"/>
                <w:szCs w:val="22"/>
                <w:u w:val="single"/>
              </w:rPr>
              <w:t xml:space="preserve">and </w:t>
            </w:r>
            <w:r w:rsidR="00F16925" w:rsidRPr="00F16925">
              <w:rPr>
                <w:b/>
                <w:sz w:val="22"/>
                <w:szCs w:val="22"/>
                <w:u w:val="single"/>
              </w:rPr>
              <w:t>internet usage:</w:t>
            </w:r>
          </w:p>
          <w:p w:rsidR="00F16925" w:rsidRPr="00F16925" w:rsidRDefault="00F16925" w:rsidP="00CF3159">
            <w:pPr>
              <w:rPr>
                <w:b/>
                <w:sz w:val="22"/>
                <w:szCs w:val="22"/>
              </w:rPr>
            </w:pPr>
          </w:p>
        </w:tc>
      </w:tr>
      <w:tr w:rsidR="00F82B9E" w:rsidRPr="00F16925" w:rsidTr="00D226C0">
        <w:trPr>
          <w:trHeight w:val="63"/>
        </w:trPr>
        <w:tc>
          <w:tcPr>
            <w:tcW w:w="9016" w:type="dxa"/>
            <w:tcBorders>
              <w:top w:val="nil"/>
            </w:tcBorders>
          </w:tcPr>
          <w:p w:rsidR="00017950" w:rsidRPr="00F16925" w:rsidRDefault="00A63D74" w:rsidP="000179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F3159" w:rsidRPr="00F16925">
              <w:rPr>
                <w:sz w:val="22"/>
                <w:szCs w:val="22"/>
              </w:rPr>
              <w:t xml:space="preserve">- </w:t>
            </w:r>
            <w:r w:rsidR="00017950" w:rsidRPr="00F16925">
              <w:rPr>
                <w:sz w:val="22"/>
                <w:szCs w:val="22"/>
              </w:rPr>
              <w:t xml:space="preserve">How many hours of </w:t>
            </w:r>
            <w:r w:rsidR="00017950">
              <w:rPr>
                <w:sz w:val="22"/>
                <w:szCs w:val="22"/>
              </w:rPr>
              <w:t>Electronic Medical Records System (EMRs)</w:t>
            </w:r>
            <w:r w:rsidR="00017950" w:rsidRPr="00F16925">
              <w:rPr>
                <w:sz w:val="22"/>
                <w:szCs w:val="22"/>
              </w:rPr>
              <w:t xml:space="preserve"> </w:t>
            </w:r>
            <w:r w:rsidR="00017950">
              <w:rPr>
                <w:sz w:val="22"/>
                <w:szCs w:val="22"/>
              </w:rPr>
              <w:t xml:space="preserve">usage </w:t>
            </w:r>
            <w:r w:rsidR="00017950" w:rsidRPr="00F16925">
              <w:rPr>
                <w:sz w:val="22"/>
                <w:szCs w:val="22"/>
              </w:rPr>
              <w:t>per day for your work?</w:t>
            </w:r>
          </w:p>
          <w:p w:rsidR="00017950" w:rsidRPr="00F16925" w:rsidRDefault="00017950" w:rsidP="00017950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Less than one hour</w:t>
            </w:r>
          </w:p>
          <w:p w:rsidR="00017950" w:rsidRPr="00F16925" w:rsidRDefault="00017950" w:rsidP="00017950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1-2 hour</w:t>
            </w:r>
          </w:p>
          <w:p w:rsidR="00017950" w:rsidRPr="00F16925" w:rsidRDefault="00017950" w:rsidP="00017950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3-4 hour</w:t>
            </w:r>
          </w:p>
          <w:p w:rsidR="00017950" w:rsidRPr="00F16925" w:rsidRDefault="00017950" w:rsidP="00017950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5-6 hour</w:t>
            </w:r>
          </w:p>
          <w:p w:rsidR="00017950" w:rsidRDefault="00017950" w:rsidP="00017950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 xml:space="preserve">More than 6 hour </w:t>
            </w:r>
          </w:p>
          <w:p w:rsidR="0090701C" w:rsidRDefault="0090701C" w:rsidP="0090701C">
            <w:pPr>
              <w:pStyle w:val="ListParagraph"/>
              <w:rPr>
                <w:sz w:val="22"/>
                <w:szCs w:val="22"/>
              </w:rPr>
            </w:pPr>
          </w:p>
          <w:p w:rsidR="00017950" w:rsidRPr="00F16925" w:rsidRDefault="00A63D74" w:rsidP="000179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F16925">
              <w:rPr>
                <w:sz w:val="22"/>
                <w:szCs w:val="22"/>
              </w:rPr>
              <w:t xml:space="preserve">- </w:t>
            </w:r>
            <w:r w:rsidR="00017950" w:rsidRPr="00F16925">
              <w:rPr>
                <w:sz w:val="22"/>
                <w:szCs w:val="22"/>
              </w:rPr>
              <w:t xml:space="preserve">How many hours of </w:t>
            </w:r>
            <w:r w:rsidR="00017950">
              <w:rPr>
                <w:sz w:val="22"/>
                <w:szCs w:val="22"/>
              </w:rPr>
              <w:t xml:space="preserve">internet </w:t>
            </w:r>
            <w:r w:rsidR="00017950" w:rsidRPr="00F16925">
              <w:rPr>
                <w:sz w:val="22"/>
                <w:szCs w:val="22"/>
              </w:rPr>
              <w:t xml:space="preserve">usage per day </w:t>
            </w:r>
            <w:r w:rsidR="00017950">
              <w:rPr>
                <w:sz w:val="22"/>
                <w:szCs w:val="22"/>
              </w:rPr>
              <w:t xml:space="preserve">in your </w:t>
            </w:r>
            <w:r w:rsidR="00017950" w:rsidRPr="003642B2">
              <w:rPr>
                <w:noProof/>
                <w:sz w:val="22"/>
                <w:szCs w:val="22"/>
              </w:rPr>
              <w:t>workplace</w:t>
            </w:r>
            <w:r w:rsidR="00017950" w:rsidRPr="00F16925">
              <w:rPr>
                <w:sz w:val="22"/>
                <w:szCs w:val="22"/>
              </w:rPr>
              <w:t>?</w:t>
            </w:r>
          </w:p>
          <w:p w:rsidR="00017950" w:rsidRPr="00F16925" w:rsidRDefault="00017950" w:rsidP="00017950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Less than one hour</w:t>
            </w:r>
          </w:p>
          <w:p w:rsidR="00017950" w:rsidRPr="00F16925" w:rsidRDefault="00017950" w:rsidP="00017950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1-2 hour</w:t>
            </w:r>
          </w:p>
          <w:p w:rsidR="00017950" w:rsidRPr="00F16925" w:rsidRDefault="00017950" w:rsidP="00017950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3-4 hour</w:t>
            </w:r>
          </w:p>
          <w:p w:rsidR="00017950" w:rsidRPr="00F16925" w:rsidRDefault="00017950" w:rsidP="00017950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5-6 hour</w:t>
            </w:r>
          </w:p>
          <w:p w:rsidR="00413264" w:rsidRPr="00D226C0" w:rsidRDefault="00017950" w:rsidP="00D226C0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 xml:space="preserve">More than 6 hour </w:t>
            </w:r>
          </w:p>
          <w:p w:rsidR="00A63D74" w:rsidRPr="00F16925" w:rsidRDefault="00A63D74" w:rsidP="00A63D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</w:t>
            </w:r>
            <w:r w:rsidRPr="00F16925">
              <w:rPr>
                <w:sz w:val="22"/>
                <w:szCs w:val="22"/>
              </w:rPr>
              <w:t xml:space="preserve"> Please state your </w:t>
            </w:r>
            <w:r>
              <w:rPr>
                <w:sz w:val="22"/>
                <w:szCs w:val="22"/>
              </w:rPr>
              <w:t>hospital type:</w:t>
            </w:r>
          </w:p>
          <w:p w:rsidR="00A63D74" w:rsidRDefault="00A63D74" w:rsidP="00A63D7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Private</w:t>
            </w:r>
          </w:p>
          <w:p w:rsidR="00787A5D" w:rsidRDefault="00A63D74" w:rsidP="004D7E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A63D74">
              <w:rPr>
                <w:sz w:val="22"/>
                <w:szCs w:val="22"/>
              </w:rPr>
              <w:t>Government</w:t>
            </w:r>
          </w:p>
          <w:p w:rsidR="003642B2" w:rsidRPr="003642B2" w:rsidRDefault="003642B2" w:rsidP="003642B2">
            <w:pPr>
              <w:rPr>
                <w:sz w:val="22"/>
                <w:szCs w:val="22"/>
              </w:rPr>
            </w:pPr>
          </w:p>
        </w:tc>
      </w:tr>
      <w:tr w:rsidR="000A424B" w:rsidRPr="00FB6992" w:rsidTr="00F16925">
        <w:tc>
          <w:tcPr>
            <w:tcW w:w="9016" w:type="dxa"/>
            <w:shd w:val="clear" w:color="auto" w:fill="F2F2F2" w:themeFill="background1" w:themeFillShade="F2"/>
          </w:tcPr>
          <w:p w:rsidR="000A424B" w:rsidRPr="000A424B" w:rsidRDefault="00A63D74" w:rsidP="00A63D7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Please read the following Scenario:</w:t>
            </w:r>
          </w:p>
        </w:tc>
      </w:tr>
      <w:tr w:rsidR="00FF0A62" w:rsidRPr="00FB6992" w:rsidTr="00FF0A62">
        <w:tc>
          <w:tcPr>
            <w:tcW w:w="9016" w:type="dxa"/>
          </w:tcPr>
          <w:p w:rsidR="00D50323" w:rsidRDefault="00D50323" w:rsidP="00BE2E31">
            <w:pPr>
              <w:jc w:val="both"/>
              <w:rPr>
                <w:u w:val="single"/>
              </w:rPr>
            </w:pPr>
          </w:p>
          <w:p w:rsidR="00CD7F0A" w:rsidRDefault="00343C79" w:rsidP="00BE2E31">
            <w:pPr>
              <w:jc w:val="both"/>
            </w:pPr>
            <w:r w:rsidRPr="00852E55">
              <w:rPr>
                <w:u w:val="single"/>
              </w:rPr>
              <w:t>Antony</w:t>
            </w:r>
            <w:r>
              <w:t xml:space="preserve"> </w:t>
            </w:r>
            <w:r w:rsidR="00B94BF3" w:rsidRPr="00502886">
              <w:t xml:space="preserve">is a physician in a public hospital where she has worked for few years. However, the hospital has a clear </w:t>
            </w:r>
            <w:r w:rsidR="00B94BF3">
              <w:t xml:space="preserve">information </w:t>
            </w:r>
            <w:r w:rsidR="00B94BF3" w:rsidRPr="00502886">
              <w:t>privacy policy that all medical staff must use the hospital official email and an encryption tool when sending any type of patient</w:t>
            </w:r>
            <w:r w:rsidR="00BE2E31">
              <w:t xml:space="preserve"> information. One day, </w:t>
            </w:r>
            <w:r w:rsidR="00B94BF3">
              <w:t>he wanted</w:t>
            </w:r>
            <w:r w:rsidR="00B94BF3" w:rsidRPr="00502886">
              <w:t xml:space="preserve"> a consultation from a physician</w:t>
            </w:r>
            <w:r w:rsidR="00B94BF3">
              <w:t xml:space="preserve"> colleague named </w:t>
            </w:r>
            <w:r w:rsidR="00BE2E31">
              <w:t>Jolly</w:t>
            </w:r>
            <w:r w:rsidR="00B94BF3">
              <w:t>, who had</w:t>
            </w:r>
            <w:r w:rsidR="00B94BF3" w:rsidRPr="00502886">
              <w:t xml:space="preserve"> travelled abroad to attend a medical conference. </w:t>
            </w:r>
            <w:r>
              <w:t>Antony</w:t>
            </w:r>
            <w:r w:rsidR="00B94BF3" w:rsidRPr="00502886">
              <w:t xml:space="preserve"> access</w:t>
            </w:r>
            <w:r w:rsidR="00B94BF3">
              <w:t>ed and printed</w:t>
            </w:r>
            <w:r w:rsidR="00B94BF3" w:rsidRPr="00502886">
              <w:t xml:space="preserve"> a specific patient's electronic medical record</w:t>
            </w:r>
            <w:r w:rsidR="00B94BF3">
              <w:t>s</w:t>
            </w:r>
            <w:r w:rsidR="00B94BF3" w:rsidRPr="00502886">
              <w:t xml:space="preserve"> (EMR)</w:t>
            </w:r>
            <w:r w:rsidR="00B94BF3">
              <w:t>, scanned it and forwarded</w:t>
            </w:r>
            <w:r w:rsidR="00B94BF3" w:rsidRPr="00502886">
              <w:t xml:space="preserve"> it as an unencrypted file to </w:t>
            </w:r>
            <w:r>
              <w:t>Jolly</w:t>
            </w:r>
            <w:r w:rsidR="00B94BF3" w:rsidRPr="00502886">
              <w:t xml:space="preserve">’s Gmail account. </w:t>
            </w:r>
          </w:p>
          <w:p w:rsidR="00FF0A62" w:rsidRDefault="00B94BF3" w:rsidP="00BE2E31">
            <w:pPr>
              <w:jc w:val="both"/>
            </w:pPr>
            <w:r w:rsidRPr="00502886">
              <w:t xml:space="preserve">By doing so, </w:t>
            </w:r>
            <w:r w:rsidR="00343C79">
              <w:t>Antony</w:t>
            </w:r>
            <w:r w:rsidRPr="00502886">
              <w:t xml:space="preserve"> </w:t>
            </w:r>
            <w:r>
              <w:t>would</w:t>
            </w:r>
            <w:r w:rsidRPr="00502886">
              <w:t xml:space="preserve"> get a comprehensive medical consultation from </w:t>
            </w:r>
            <w:r w:rsidR="00343C79">
              <w:t>Jolly</w:t>
            </w:r>
            <w:r w:rsidRPr="00502886">
              <w:t xml:space="preserve"> about th</w:t>
            </w:r>
            <w:r>
              <w:t>e</w:t>
            </w:r>
            <w:r w:rsidRPr="00502886">
              <w:t xml:space="preserve"> patient </w:t>
            </w:r>
            <w:r>
              <w:t>medical conditions</w:t>
            </w:r>
            <w:r w:rsidR="00343C79">
              <w:t xml:space="preserve">. Thus, </w:t>
            </w:r>
            <w:r w:rsidRPr="00502886">
              <w:t>he expect</w:t>
            </w:r>
            <w:r>
              <w:t>ed</w:t>
            </w:r>
            <w:r w:rsidRPr="00502886">
              <w:t xml:space="preserve"> that sending the file unencrypted via commercial email will </w:t>
            </w:r>
            <w:r>
              <w:t xml:space="preserve">be </w:t>
            </w:r>
            <w:r w:rsidRPr="00447729">
              <w:rPr>
                <w:noProof/>
              </w:rPr>
              <w:t>much</w:t>
            </w:r>
            <w:r w:rsidRPr="00502886">
              <w:t xml:space="preserve"> faster way to get a response from </w:t>
            </w:r>
            <w:r w:rsidR="00343C79">
              <w:t>Jolly. Although Antony</w:t>
            </w:r>
            <w:r w:rsidRPr="00502886">
              <w:t xml:space="preserve"> believes sending unencrypted sensitive patient information via commercial email may be a violation of the hospital's informatio</w:t>
            </w:r>
            <w:r>
              <w:t xml:space="preserve">n privacy policy. </w:t>
            </w:r>
            <w:r w:rsidR="00343C79">
              <w:t>Antony</w:t>
            </w:r>
            <w:r>
              <w:t xml:space="preserve"> moved forwarded and attached</w:t>
            </w:r>
            <w:r w:rsidRPr="00502886">
              <w:t xml:space="preserve"> an u</w:t>
            </w:r>
            <w:r w:rsidR="00343C79">
              <w:t>nencrypted p</w:t>
            </w:r>
            <w:r>
              <w:t xml:space="preserve">atient EMR file and </w:t>
            </w:r>
            <w:r w:rsidR="00343C79">
              <w:t>sent</w:t>
            </w:r>
            <w:r w:rsidRPr="00502886">
              <w:t xml:space="preserve"> it to </w:t>
            </w:r>
            <w:r w:rsidR="00343C79">
              <w:t>Jolly</w:t>
            </w:r>
            <w:r w:rsidRPr="00502886">
              <w:t>'s Gmail email account</w:t>
            </w:r>
            <w:r>
              <w:t>.</w:t>
            </w:r>
          </w:p>
          <w:p w:rsidR="00D50323" w:rsidRPr="0012736B" w:rsidRDefault="00D50323" w:rsidP="00BE2E31">
            <w:pPr>
              <w:jc w:val="both"/>
            </w:pPr>
          </w:p>
        </w:tc>
      </w:tr>
      <w:tr w:rsidR="006229F3" w:rsidRPr="00FB6992" w:rsidTr="006229F3">
        <w:trPr>
          <w:trHeight w:val="1550"/>
        </w:trPr>
        <w:tc>
          <w:tcPr>
            <w:tcW w:w="9016" w:type="dxa"/>
          </w:tcPr>
          <w:p w:rsidR="00DB7961" w:rsidRDefault="00A63D74" w:rsidP="00DB7961">
            <w:pPr>
              <w:rPr>
                <w:b/>
                <w:sz w:val="22"/>
                <w:szCs w:val="22"/>
              </w:rPr>
            </w:pPr>
            <w:r w:rsidRPr="00DB7961">
              <w:rPr>
                <w:b/>
                <w:sz w:val="22"/>
                <w:szCs w:val="22"/>
              </w:rPr>
              <w:t>Given the above scenario</w:t>
            </w:r>
            <w:r w:rsidR="00DB7961" w:rsidRPr="00DB7961">
              <w:rPr>
                <w:b/>
                <w:sz w:val="22"/>
                <w:szCs w:val="22"/>
              </w:rPr>
              <w:t xml:space="preserve">, </w:t>
            </w:r>
            <w:r w:rsidR="00DB7961">
              <w:rPr>
                <w:b/>
                <w:sz w:val="22"/>
                <w:szCs w:val="22"/>
              </w:rPr>
              <w:t>p</w:t>
            </w:r>
            <w:r w:rsidR="00DB7961" w:rsidRPr="00DB7961">
              <w:rPr>
                <w:b/>
                <w:sz w:val="22"/>
                <w:szCs w:val="22"/>
              </w:rPr>
              <w:t xml:space="preserve">lease indicate </w:t>
            </w:r>
            <w:r w:rsidR="003642B2">
              <w:rPr>
                <w:b/>
                <w:noProof/>
                <w:sz w:val="22"/>
                <w:szCs w:val="22"/>
              </w:rPr>
              <w:t>o</w:t>
            </w:r>
            <w:r w:rsidR="00DB7961" w:rsidRPr="003642B2">
              <w:rPr>
                <w:b/>
                <w:noProof/>
                <w:sz w:val="22"/>
                <w:szCs w:val="22"/>
              </w:rPr>
              <w:t>n</w:t>
            </w:r>
            <w:r w:rsidR="00DB7961" w:rsidRPr="00DB7961">
              <w:rPr>
                <w:b/>
                <w:sz w:val="22"/>
                <w:szCs w:val="22"/>
              </w:rPr>
              <w:t xml:space="preserve"> a scale from 0 to 10</w:t>
            </w:r>
            <w:r w:rsidR="00DB7961">
              <w:rPr>
                <w:b/>
                <w:sz w:val="22"/>
                <w:szCs w:val="22"/>
              </w:rPr>
              <w:t xml:space="preserve"> </w:t>
            </w:r>
            <w:r w:rsidR="00DB7961" w:rsidRPr="00DB7961">
              <w:rPr>
                <w:b/>
                <w:sz w:val="22"/>
                <w:szCs w:val="22"/>
              </w:rPr>
              <w:t>with the following statements.</w:t>
            </w:r>
          </w:p>
          <w:p w:rsidR="00DB7961" w:rsidRPr="00DB7961" w:rsidRDefault="00DB7961" w:rsidP="00DB7961">
            <w:pPr>
              <w:rPr>
                <w:b/>
                <w:sz w:val="22"/>
                <w:szCs w:val="22"/>
              </w:rPr>
            </w:pPr>
          </w:p>
          <w:p w:rsidR="00DB7961" w:rsidRDefault="00A63D74" w:rsidP="009F08C8">
            <w:pPr>
              <w:rPr>
                <w:sz w:val="22"/>
                <w:szCs w:val="22"/>
              </w:rPr>
            </w:pPr>
            <w:r w:rsidRPr="00DB7961">
              <w:rPr>
                <w:sz w:val="22"/>
                <w:szCs w:val="22"/>
              </w:rPr>
              <w:t>What is the</w:t>
            </w:r>
            <w:r w:rsidR="00DB7961" w:rsidRPr="00DB7961">
              <w:rPr>
                <w:sz w:val="22"/>
                <w:szCs w:val="22"/>
              </w:rPr>
              <w:t xml:space="preserve"> chance that you would do what </w:t>
            </w:r>
            <w:r w:rsidR="009F08C8" w:rsidRPr="00EE0F3F">
              <w:rPr>
                <w:sz w:val="22"/>
                <w:szCs w:val="22"/>
                <w:u w:val="single"/>
              </w:rPr>
              <w:t>Antony</w:t>
            </w:r>
            <w:r w:rsidR="00DB7961" w:rsidRPr="00DB7961"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>did in the described scenario?</w:t>
            </w:r>
          </w:p>
          <w:p w:rsidR="00DB7961" w:rsidRPr="00DB7961" w:rsidRDefault="00DB7961" w:rsidP="00DB7961">
            <w:pPr>
              <w:rPr>
                <w:sz w:val="22"/>
                <w:szCs w:val="22"/>
              </w:rPr>
            </w:pPr>
          </w:p>
          <w:p w:rsidR="00DB7961" w:rsidRDefault="00DB7961" w:rsidP="00DB7961">
            <w:pPr>
              <w:rPr>
                <w:sz w:val="22"/>
                <w:szCs w:val="22"/>
              </w:rPr>
            </w:pPr>
            <w:r w:rsidRPr="00DB7961">
              <w:rPr>
                <w:sz w:val="22"/>
                <w:szCs w:val="22"/>
              </w:rPr>
              <w:t>(No Chance</w:t>
            </w:r>
            <w:r>
              <w:rPr>
                <w:sz w:val="22"/>
                <w:szCs w:val="22"/>
              </w:rPr>
              <w:t xml:space="preserve"> at all</w:t>
            </w:r>
            <w:r w:rsidRPr="00DB7961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 xml:space="preserve">  </w:t>
            </w:r>
            <w:r w:rsidRPr="00DB7961">
              <w:rPr>
                <w:sz w:val="22"/>
                <w:szCs w:val="22"/>
              </w:rPr>
              <w:t xml:space="preserve">0        1         2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3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   5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    6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B7961">
              <w:rPr>
                <w:sz w:val="22"/>
                <w:szCs w:val="22"/>
              </w:rPr>
              <w:t xml:space="preserve">     7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8 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9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10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100% c</w:t>
            </w:r>
            <w:r w:rsidRPr="00DB7961">
              <w:rPr>
                <w:sz w:val="22"/>
                <w:szCs w:val="22"/>
              </w:rPr>
              <w:t>hance)</w:t>
            </w:r>
          </w:p>
          <w:p w:rsidR="00DB7961" w:rsidRDefault="00DB7961" w:rsidP="00DB7961">
            <w:pPr>
              <w:rPr>
                <w:sz w:val="22"/>
                <w:szCs w:val="22"/>
              </w:rPr>
            </w:pPr>
          </w:p>
          <w:p w:rsidR="00DB7961" w:rsidRDefault="00DB7961" w:rsidP="00DB79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How realistic </w:t>
            </w:r>
            <w:r w:rsidR="003642B2">
              <w:rPr>
                <w:noProof/>
                <w:sz w:val="22"/>
                <w:szCs w:val="22"/>
              </w:rPr>
              <w:t>was the given scenario</w:t>
            </w:r>
            <w:r>
              <w:rPr>
                <w:sz w:val="22"/>
                <w:szCs w:val="22"/>
              </w:rPr>
              <w:t>?</w:t>
            </w:r>
          </w:p>
          <w:p w:rsidR="00DB7961" w:rsidRPr="00DB7961" w:rsidRDefault="00DB7961" w:rsidP="00DB7961">
            <w:pPr>
              <w:rPr>
                <w:sz w:val="22"/>
                <w:szCs w:val="22"/>
              </w:rPr>
            </w:pPr>
          </w:p>
          <w:p w:rsidR="00DB7961" w:rsidRPr="00DB7961" w:rsidRDefault="00DB7961" w:rsidP="00DB79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(Not believable at all)  </w:t>
            </w:r>
            <w:r w:rsidRPr="00DB7961">
              <w:rPr>
                <w:sz w:val="22"/>
                <w:szCs w:val="22"/>
              </w:rPr>
              <w:t xml:space="preserve">0        1         2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3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   5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   6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B7961">
              <w:rPr>
                <w:sz w:val="22"/>
                <w:szCs w:val="22"/>
              </w:rPr>
              <w:t xml:space="preserve">     7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8 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9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10 </w:t>
            </w:r>
            <w:r>
              <w:rPr>
                <w:sz w:val="22"/>
                <w:szCs w:val="22"/>
              </w:rPr>
              <w:t xml:space="preserve">  (believable)</w:t>
            </w:r>
          </w:p>
          <w:p w:rsidR="006229F3" w:rsidRPr="00DB7961" w:rsidRDefault="006229F3" w:rsidP="00DB7961">
            <w:pPr>
              <w:rPr>
                <w:sz w:val="22"/>
                <w:szCs w:val="22"/>
              </w:rPr>
            </w:pPr>
          </w:p>
        </w:tc>
      </w:tr>
      <w:tr w:rsidR="006229F3" w:rsidRPr="00FB6992" w:rsidTr="006229F3">
        <w:trPr>
          <w:trHeight w:val="1550"/>
        </w:trPr>
        <w:tc>
          <w:tcPr>
            <w:tcW w:w="9016" w:type="dxa"/>
          </w:tcPr>
          <w:p w:rsidR="00CD7F0A" w:rsidRDefault="00CD7F0A" w:rsidP="00DB7961">
            <w:pPr>
              <w:rPr>
                <w:b/>
                <w:noProof/>
                <w:sz w:val="22"/>
                <w:szCs w:val="22"/>
              </w:rPr>
            </w:pPr>
          </w:p>
          <w:p w:rsidR="0078617B" w:rsidRPr="00DB7961" w:rsidRDefault="00DB7961" w:rsidP="00DB7961">
            <w:pPr>
              <w:rPr>
                <w:b/>
                <w:noProof/>
                <w:sz w:val="22"/>
                <w:szCs w:val="22"/>
                <w:u w:val="single"/>
              </w:rPr>
            </w:pPr>
            <w:r w:rsidRPr="004C7205">
              <w:rPr>
                <w:b/>
                <w:noProof/>
                <w:sz w:val="22"/>
                <w:szCs w:val="22"/>
              </w:rPr>
              <w:t xml:space="preserve">Please indicate </w:t>
            </w:r>
            <w:r w:rsidR="003642B2">
              <w:rPr>
                <w:b/>
                <w:noProof/>
                <w:sz w:val="22"/>
                <w:szCs w:val="22"/>
              </w:rPr>
              <w:t>o</w:t>
            </w:r>
            <w:r w:rsidRPr="003642B2">
              <w:rPr>
                <w:b/>
                <w:noProof/>
                <w:sz w:val="22"/>
                <w:szCs w:val="22"/>
              </w:rPr>
              <w:t>n</w:t>
            </w:r>
            <w:r w:rsidRPr="004C7205">
              <w:rPr>
                <w:b/>
                <w:noProof/>
                <w:sz w:val="22"/>
                <w:szCs w:val="22"/>
              </w:rPr>
              <w:t xml:space="preserve"> a scale from 1 to 7, the extent to which you agree or disagree with the following statements.</w:t>
            </w:r>
          </w:p>
          <w:p w:rsidR="0078617B" w:rsidRPr="00FB6992" w:rsidRDefault="00523AA8" w:rsidP="00DB7961">
            <w:pPr>
              <w:spacing w:line="360" w:lineRule="auto"/>
              <w:jc w:val="both"/>
              <w:rPr>
                <w:b/>
                <w:sz w:val="22"/>
                <w:szCs w:val="22"/>
                <w:u w:val="single"/>
              </w:rPr>
            </w:pPr>
            <w:r w:rsidRPr="00523AA8">
              <w:rPr>
                <w:b/>
                <w:sz w:val="22"/>
                <w:szCs w:val="22"/>
                <w:u w:val="single"/>
              </w:rPr>
              <w:t xml:space="preserve">Employees’ 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Neutrali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>s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ation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 xml:space="preserve"> </w:t>
            </w:r>
            <w:r w:rsidR="004C7205">
              <w:rPr>
                <w:b/>
                <w:noProof/>
                <w:sz w:val="22"/>
                <w:szCs w:val="22"/>
                <w:u w:val="single"/>
              </w:rPr>
              <w:t>t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echni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>q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ues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 xml:space="preserve"> 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t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>o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ward</w:t>
            </w:r>
            <w:r w:rsidR="004C7205">
              <w:rPr>
                <w:b/>
                <w:noProof/>
                <w:sz w:val="22"/>
                <w:szCs w:val="22"/>
                <w:u w:val="single"/>
              </w:rPr>
              <w:t xml:space="preserve"> i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>nformation privacy:</w:t>
            </w:r>
            <w:r w:rsidRPr="00523AA8">
              <w:rPr>
                <w:b/>
                <w:sz w:val="22"/>
                <w:szCs w:val="22"/>
                <w:u w:val="single"/>
              </w:rPr>
              <w:t xml:space="preserve"> </w:t>
            </w:r>
          </w:p>
          <w:p w:rsidR="00303016" w:rsidRDefault="00303016" w:rsidP="00DB7961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867D22" w:rsidRPr="00FB6992" w:rsidRDefault="004C7205" w:rsidP="00DB7961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6229F3" w:rsidRPr="00FB6992">
              <w:rPr>
                <w:sz w:val="22"/>
                <w:szCs w:val="22"/>
              </w:rPr>
              <w:t xml:space="preserve">1- </w:t>
            </w:r>
            <w:r w:rsidR="00DB7961" w:rsidRPr="00DB7961">
              <w:rPr>
                <w:sz w:val="22"/>
                <w:szCs w:val="22"/>
              </w:rPr>
              <w:t>It is OK to violate the</w:t>
            </w:r>
            <w:r w:rsidR="00DB79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hospital </w:t>
            </w:r>
            <w:r w:rsidRPr="00DB7961">
              <w:rPr>
                <w:sz w:val="22"/>
                <w:szCs w:val="22"/>
              </w:rPr>
              <w:t>information</w:t>
            </w:r>
            <w:r w:rsidR="00DB7961" w:rsidRPr="00DB7961">
              <w:rPr>
                <w:sz w:val="22"/>
                <w:szCs w:val="22"/>
              </w:rPr>
              <w:t xml:space="preserve"> </w:t>
            </w:r>
            <w:r w:rsidR="00DB7961">
              <w:rPr>
                <w:sz w:val="22"/>
                <w:szCs w:val="22"/>
              </w:rPr>
              <w:t xml:space="preserve">privacy policy </w:t>
            </w:r>
            <w:r w:rsidR="00DB7961" w:rsidRPr="00DB7961">
              <w:rPr>
                <w:sz w:val="22"/>
                <w:szCs w:val="22"/>
              </w:rPr>
              <w:t>if you aren’t sure what the policy is.</w:t>
            </w:r>
            <w:r w:rsidR="002B035B"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9F3" w:rsidRPr="00FB6992" w:rsidRDefault="004C7205" w:rsidP="00DB796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DB7961">
              <w:rPr>
                <w:sz w:val="22"/>
                <w:szCs w:val="22"/>
              </w:rPr>
              <w:t>2-</w:t>
            </w:r>
            <w:r>
              <w:rPr>
                <w:sz w:val="22"/>
                <w:szCs w:val="22"/>
              </w:rPr>
              <w:t xml:space="preserve">It is OK to violate the hospital’s </w:t>
            </w:r>
            <w:r w:rsidRPr="00DB7961">
              <w:rPr>
                <w:sz w:val="22"/>
                <w:szCs w:val="22"/>
              </w:rPr>
              <w:t>information</w:t>
            </w:r>
            <w:r w:rsidR="00DB7961" w:rsidRPr="00DB7961">
              <w:rPr>
                <w:sz w:val="22"/>
                <w:szCs w:val="22"/>
              </w:rPr>
              <w:t xml:space="preserve"> </w:t>
            </w:r>
            <w:r w:rsidR="00DB7961">
              <w:rPr>
                <w:sz w:val="22"/>
                <w:szCs w:val="22"/>
              </w:rPr>
              <w:t xml:space="preserve">privacy </w:t>
            </w:r>
            <w:r w:rsidR="00DB7961" w:rsidRPr="00DB7961">
              <w:rPr>
                <w:sz w:val="22"/>
                <w:szCs w:val="22"/>
              </w:rPr>
              <w:t>policy if the policy is not advertised.</w:t>
            </w:r>
          </w:p>
          <w:p w:rsidR="00867D22" w:rsidRPr="00FB6992" w:rsidRDefault="002B035B" w:rsidP="00DB796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7D22" w:rsidRDefault="004C7205" w:rsidP="004C7205">
            <w:pPr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6229F3" w:rsidRPr="00FB6992">
              <w:rPr>
                <w:sz w:val="22"/>
                <w:szCs w:val="22"/>
              </w:rPr>
              <w:t>3-</w:t>
            </w:r>
            <w:r w:rsidR="006229F3" w:rsidRPr="00C22A82">
              <w:rPr>
                <w:noProof/>
                <w:sz w:val="22"/>
                <w:szCs w:val="22"/>
              </w:rPr>
              <w:t>.</w:t>
            </w:r>
            <w:r w:rsidR="00DB7961">
              <w:t xml:space="preserve"> </w:t>
            </w:r>
            <w:r w:rsidR="00DB7961" w:rsidRPr="00DB7961">
              <w:rPr>
                <w:noProof/>
                <w:sz w:val="22"/>
                <w:szCs w:val="22"/>
              </w:rPr>
              <w:t>It is OK to violate</w:t>
            </w:r>
            <w:r w:rsidR="00DB7961" w:rsidRPr="00DB79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the hospital’s </w:t>
            </w:r>
            <w:r w:rsidRPr="00DB7961">
              <w:rPr>
                <w:sz w:val="22"/>
                <w:szCs w:val="22"/>
              </w:rPr>
              <w:t>information</w:t>
            </w:r>
            <w:r w:rsidR="00DB7961" w:rsidRPr="00DB7961">
              <w:rPr>
                <w:sz w:val="22"/>
                <w:szCs w:val="22"/>
              </w:rPr>
              <w:t xml:space="preserve"> </w:t>
            </w:r>
            <w:r w:rsidR="00DB7961">
              <w:rPr>
                <w:sz w:val="22"/>
                <w:szCs w:val="22"/>
              </w:rPr>
              <w:t xml:space="preserve">privacy </w:t>
            </w:r>
            <w:r w:rsidR="00DB7961" w:rsidRPr="00DB7961">
              <w:rPr>
                <w:sz w:val="22"/>
                <w:szCs w:val="22"/>
              </w:rPr>
              <w:t xml:space="preserve">policy </w:t>
            </w:r>
            <w:r w:rsidR="00DB7961" w:rsidRPr="00DB7961">
              <w:rPr>
                <w:noProof/>
                <w:sz w:val="22"/>
                <w:szCs w:val="22"/>
              </w:rPr>
              <w:t>if you don’t understand it.</w:t>
            </w:r>
          </w:p>
          <w:p w:rsidR="002B035B" w:rsidRPr="00FB6992" w:rsidRDefault="002B035B" w:rsidP="006229F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7D22" w:rsidRPr="00FB6992" w:rsidRDefault="00867D22" w:rsidP="006229F3">
            <w:pPr>
              <w:rPr>
                <w:b/>
                <w:sz w:val="22"/>
                <w:szCs w:val="22"/>
              </w:rPr>
            </w:pPr>
          </w:p>
        </w:tc>
      </w:tr>
      <w:tr w:rsidR="00413264" w:rsidRPr="00FB6992" w:rsidTr="009F08C8">
        <w:trPr>
          <w:trHeight w:val="1266"/>
        </w:trPr>
        <w:tc>
          <w:tcPr>
            <w:tcW w:w="9016" w:type="dxa"/>
          </w:tcPr>
          <w:p w:rsidR="00303016" w:rsidRDefault="00303016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OK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if no harm is done.</w:t>
            </w:r>
          </w:p>
          <w:p w:rsidR="00CD7F0A" w:rsidRDefault="007A4AD5" w:rsidP="00D50323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C5889DE" wp14:editId="0BADDACD">
                  <wp:extent cx="5626100" cy="42418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0323" w:rsidRDefault="00D50323" w:rsidP="00D50323">
            <w:pPr>
              <w:spacing w:line="360" w:lineRule="auto"/>
              <w:jc w:val="both"/>
              <w:rPr>
                <w:sz w:val="22"/>
                <w:szCs w:val="22"/>
              </w:rPr>
            </w:pPr>
            <w:bookmarkStart w:id="0" w:name="_GoBack"/>
            <w:bookmarkEnd w:id="0"/>
          </w:p>
          <w:p w:rsidR="007A4AD5" w:rsidRPr="00FB6992" w:rsidRDefault="007A4AD5" w:rsidP="00CD7F0A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B699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.2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OK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if no damage is done to </w:t>
            </w:r>
            <w:r>
              <w:rPr>
                <w:sz w:val="22"/>
                <w:szCs w:val="22"/>
              </w:rPr>
              <w:t>the hospital</w:t>
            </w:r>
          </w:p>
          <w:p w:rsidR="007A4AD5" w:rsidRDefault="007A4AD5" w:rsidP="00303016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7AF9316" wp14:editId="15AA77B4">
                  <wp:extent cx="5626100" cy="42418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Pr="00FB6992">
              <w:rPr>
                <w:sz w:val="22"/>
                <w:szCs w:val="22"/>
              </w:rPr>
              <w:t xml:space="preserve">3- </w:t>
            </w:r>
            <w:r w:rsidRPr="004C7205">
              <w:rPr>
                <w:sz w:val="22"/>
                <w:szCs w:val="22"/>
              </w:rPr>
              <w:t xml:space="preserve">It is OK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if no one gets hurt.</w:t>
            </w:r>
          </w:p>
          <w:p w:rsidR="00413264" w:rsidRPr="007A4AD5" w:rsidRDefault="007A4AD5" w:rsidP="007A4AD5">
            <w:r>
              <w:rPr>
                <w:noProof/>
                <w:sz w:val="22"/>
                <w:szCs w:val="22"/>
              </w:rPr>
              <w:drawing>
                <wp:inline distT="0" distB="0" distL="0" distR="0" wp14:anchorId="0510BBF3" wp14:editId="6E070A94">
                  <wp:extent cx="5626100" cy="4241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AD5" w:rsidRPr="00FB6992" w:rsidTr="006229F3">
        <w:trPr>
          <w:trHeight w:val="1550"/>
        </w:trPr>
        <w:tc>
          <w:tcPr>
            <w:tcW w:w="9016" w:type="dxa"/>
          </w:tcPr>
          <w:p w:rsidR="00303016" w:rsidRDefault="00303016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  <w:r w:rsidRPr="00FB6992">
              <w:rPr>
                <w:sz w:val="22"/>
                <w:szCs w:val="22"/>
              </w:rPr>
              <w:t>-</w:t>
            </w:r>
            <w:r>
              <w:t xml:space="preserve"> </w:t>
            </w:r>
            <w:r w:rsidRPr="004C7205">
              <w:rPr>
                <w:sz w:val="22"/>
                <w:szCs w:val="22"/>
              </w:rPr>
              <w:t xml:space="preserve">It is not as wrong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that is not reasonable</w:t>
            </w:r>
            <w:r w:rsidRPr="00FB6992">
              <w:rPr>
                <w:sz w:val="22"/>
                <w:szCs w:val="22"/>
              </w:rPr>
              <w:t>.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9531BE9" wp14:editId="2462707E">
                  <wp:extent cx="5626100" cy="42418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  <w:r w:rsidRPr="00FB6992">
              <w:rPr>
                <w:sz w:val="22"/>
                <w:szCs w:val="22"/>
              </w:rPr>
              <w:t>-</w:t>
            </w:r>
            <w:r>
              <w:t xml:space="preserve"> </w:t>
            </w:r>
            <w:r w:rsidRPr="004C7205">
              <w:rPr>
                <w:sz w:val="22"/>
                <w:szCs w:val="22"/>
              </w:rPr>
              <w:t xml:space="preserve">It is not as wrong to violate a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that requires too much time to comply with.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F826A1C" wp14:editId="792DBA4A">
                  <wp:extent cx="5626100" cy="42418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  <w:r w:rsidRPr="00FB699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4C7205">
              <w:rPr>
                <w:sz w:val="22"/>
                <w:szCs w:val="22"/>
              </w:rPr>
              <w:t xml:space="preserve">It is not as wrong to violate a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that is too restrictive.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442796E" wp14:editId="75393525">
                  <wp:extent cx="5626100" cy="42418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AD5" w:rsidRPr="00FB6992" w:rsidTr="006229F3">
        <w:trPr>
          <w:trHeight w:val="1550"/>
        </w:trPr>
        <w:tc>
          <w:tcPr>
            <w:tcW w:w="9016" w:type="dxa"/>
          </w:tcPr>
          <w:p w:rsidR="00303016" w:rsidRDefault="00303016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  <w:r w:rsidRPr="00FB6992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It is all right to violate a</w:t>
            </w:r>
            <w:r w:rsidRPr="004C720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to get a job done.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AE4B6A6" wp14:editId="533FBA8C">
                  <wp:extent cx="5626100" cy="42418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all right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if you get your work done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EE46832" wp14:editId="2B7E301D">
                  <wp:extent cx="5626100" cy="42418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3D9E" w:rsidRDefault="007A4AD5" w:rsidP="00B13D9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all right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if you complete the task given by management.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3089C3B" wp14:editId="1C5E5927">
                  <wp:extent cx="5626100" cy="42418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264" w:rsidRPr="00FB6992" w:rsidTr="00303016">
        <w:trPr>
          <w:trHeight w:val="1266"/>
        </w:trPr>
        <w:tc>
          <w:tcPr>
            <w:tcW w:w="9016" w:type="dxa"/>
          </w:tcPr>
          <w:p w:rsidR="00CD7F0A" w:rsidRDefault="00CD7F0A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413264" w:rsidRPr="00FB6992" w:rsidRDefault="00413264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all right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under circumstances where it seems like you have little </w:t>
            </w:r>
            <w:r w:rsidRPr="00447729">
              <w:rPr>
                <w:noProof/>
                <w:sz w:val="22"/>
                <w:szCs w:val="22"/>
              </w:rPr>
              <w:t>other choice</w:t>
            </w:r>
            <w:r w:rsidRPr="004C7205">
              <w:rPr>
                <w:sz w:val="22"/>
                <w:szCs w:val="22"/>
              </w:rPr>
              <w:t>.</w:t>
            </w:r>
          </w:p>
          <w:p w:rsidR="00413264" w:rsidRDefault="00413264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DB3A4C5" wp14:editId="1FC50863">
                  <wp:extent cx="5626100" cy="42418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7F0A" w:rsidRDefault="00CD7F0A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CD7F0A" w:rsidRDefault="00CD7F0A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CD7F0A" w:rsidRDefault="00CD7F0A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413264" w:rsidRDefault="00413264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all right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when you are under a tight deadline.</w:t>
            </w:r>
          </w:p>
          <w:p w:rsidR="00303016" w:rsidRDefault="00413264" w:rsidP="00827241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4DF8A51" wp14:editId="6ECA22C9">
                  <wp:extent cx="5626100" cy="42418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3264" w:rsidRPr="00FB6992" w:rsidRDefault="00413264" w:rsidP="00303016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5.3</w:t>
            </w:r>
            <w:r w:rsidRPr="00C22A82">
              <w:rPr>
                <w:noProof/>
                <w:sz w:val="22"/>
                <w:szCs w:val="22"/>
              </w:rPr>
              <w:t xml:space="preserve">- </w:t>
            </w:r>
            <w:r w:rsidRPr="004C7205">
              <w:rPr>
                <w:noProof/>
                <w:sz w:val="22"/>
                <w:szCs w:val="22"/>
              </w:rPr>
              <w:t xml:space="preserve">It is all right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</w:t>
            </w:r>
            <w:r w:rsidRPr="004C7205">
              <w:rPr>
                <w:noProof/>
                <w:sz w:val="22"/>
                <w:szCs w:val="22"/>
              </w:rPr>
              <w:t>when you are in a hurry</w:t>
            </w:r>
          </w:p>
          <w:p w:rsidR="00413264" w:rsidRDefault="00413264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BA55F4C" wp14:editId="7245BE33">
                  <wp:extent cx="5626100" cy="42418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D22" w:rsidRPr="00FB6992" w:rsidTr="006229F3">
        <w:trPr>
          <w:trHeight w:val="1550"/>
        </w:trPr>
        <w:tc>
          <w:tcPr>
            <w:tcW w:w="9016" w:type="dxa"/>
          </w:tcPr>
          <w:p w:rsidR="004C7205" w:rsidRDefault="004C7205" w:rsidP="004C7205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78617B" w:rsidRPr="00FB6992" w:rsidRDefault="004C7205" w:rsidP="004C720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</w:t>
            </w:r>
            <w:r w:rsidR="0078617B"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 feel my general adherence to </w:t>
            </w:r>
            <w:r w:rsidRPr="004C7205">
              <w:rPr>
                <w:noProof/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>privacy policies</w:t>
            </w:r>
            <w:r w:rsidRPr="004C720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compensates if I</w:t>
            </w:r>
            <w:r w:rsidR="00827241">
              <w:rPr>
                <w:sz w:val="22"/>
                <w:szCs w:val="22"/>
              </w:rPr>
              <w:t>’m</w:t>
            </w:r>
            <w:r>
              <w:rPr>
                <w:sz w:val="22"/>
                <w:szCs w:val="22"/>
              </w:rPr>
              <w:t xml:space="preserve"> </w:t>
            </w:r>
            <w:r w:rsidRPr="004C7205">
              <w:rPr>
                <w:sz w:val="22"/>
                <w:szCs w:val="22"/>
              </w:rPr>
              <w:t xml:space="preserve">violating an information </w:t>
            </w:r>
            <w:r>
              <w:rPr>
                <w:sz w:val="22"/>
                <w:szCs w:val="22"/>
              </w:rPr>
              <w:t>privacy</w:t>
            </w:r>
            <w:r w:rsidRPr="004C7205">
              <w:rPr>
                <w:sz w:val="22"/>
                <w:szCs w:val="22"/>
              </w:rPr>
              <w:t xml:space="preserve"> policy</w:t>
            </w:r>
            <w:r>
              <w:rPr>
                <w:sz w:val="22"/>
                <w:szCs w:val="22"/>
              </w:rPr>
              <w:t xml:space="preserve"> once</w:t>
            </w:r>
            <w:r w:rsidRPr="004C7205">
              <w:rPr>
                <w:sz w:val="22"/>
                <w:szCs w:val="22"/>
              </w:rPr>
              <w:t>.</w:t>
            </w:r>
            <w:r w:rsidRPr="004C7205">
              <w:rPr>
                <w:noProof/>
                <w:sz w:val="22"/>
                <w:szCs w:val="22"/>
              </w:rPr>
              <w:t xml:space="preserve"> </w:t>
            </w:r>
            <w:r w:rsidR="002B035B"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17B" w:rsidRPr="00FB6992" w:rsidRDefault="004C7205" w:rsidP="004C7205">
            <w:pPr>
              <w:spacing w:line="360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6.2</w:t>
            </w:r>
            <w:r w:rsidR="0078617B" w:rsidRPr="00FB6992">
              <w:rPr>
                <w:sz w:val="22"/>
                <w:szCs w:val="22"/>
              </w:rPr>
              <w:t xml:space="preserve">. </w:t>
            </w:r>
            <w:r w:rsidRPr="004C7205">
              <w:rPr>
                <w:noProof/>
                <w:sz w:val="22"/>
                <w:szCs w:val="22"/>
              </w:rPr>
              <w:t>I feel my good job performance compensates for</w:t>
            </w:r>
            <w:r>
              <w:rPr>
                <w:noProof/>
                <w:sz w:val="22"/>
                <w:szCs w:val="22"/>
              </w:rPr>
              <w:t xml:space="preserve"> </w:t>
            </w:r>
            <w:r w:rsidRPr="004C7205">
              <w:rPr>
                <w:noProof/>
                <w:sz w:val="22"/>
                <w:szCs w:val="22"/>
              </w:rPr>
              <w:t xml:space="preserve">occasionally violating information </w:t>
            </w:r>
            <w:r>
              <w:rPr>
                <w:noProof/>
                <w:sz w:val="22"/>
                <w:szCs w:val="22"/>
              </w:rPr>
              <w:t>privacy</w:t>
            </w:r>
            <w:r w:rsidRPr="004C7205">
              <w:rPr>
                <w:noProof/>
                <w:sz w:val="22"/>
                <w:szCs w:val="22"/>
              </w:rPr>
              <w:t xml:space="preserve"> policy.</w:t>
            </w:r>
          </w:p>
          <w:p w:rsidR="00EC79A2" w:rsidRDefault="002B035B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17B" w:rsidRPr="00FB6992" w:rsidRDefault="004C7205" w:rsidP="004C720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</w:t>
            </w:r>
            <w:r w:rsidR="0078617B" w:rsidRPr="00FB6992">
              <w:rPr>
                <w:sz w:val="22"/>
                <w:szCs w:val="22"/>
              </w:rPr>
              <w:t xml:space="preserve">. </w:t>
            </w:r>
            <w:r w:rsidRPr="004C7205">
              <w:rPr>
                <w:sz w:val="22"/>
                <w:szCs w:val="22"/>
              </w:rPr>
              <w:t xml:space="preserve">I feel my hard work in the </w:t>
            </w:r>
            <w:r w:rsidR="00303016" w:rsidRPr="00447729">
              <w:rPr>
                <w:noProof/>
                <w:sz w:val="22"/>
                <w:szCs w:val="22"/>
              </w:rPr>
              <w:t>hospital’s</w:t>
            </w:r>
            <w:r w:rsidRPr="004C7205">
              <w:rPr>
                <w:sz w:val="22"/>
                <w:szCs w:val="22"/>
              </w:rPr>
              <w:t xml:space="preserve"> compensates for</w:t>
            </w:r>
            <w:r>
              <w:rPr>
                <w:sz w:val="22"/>
                <w:szCs w:val="22"/>
              </w:rPr>
              <w:t xml:space="preserve"> </w:t>
            </w:r>
            <w:r w:rsidRPr="004C7205">
              <w:rPr>
                <w:sz w:val="22"/>
                <w:szCs w:val="22"/>
              </w:rPr>
              <w:t>occasionally violating an information security policy.</w:t>
            </w:r>
          </w:p>
          <w:p w:rsidR="0078617B" w:rsidRPr="00303016" w:rsidRDefault="002B035B" w:rsidP="00303016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A62" w:rsidRDefault="00FF0A62"/>
    <w:p w:rsidR="000A424B" w:rsidRDefault="000A424B" w:rsidP="00F27AA5">
      <w:pPr>
        <w:jc w:val="center"/>
        <w:rPr>
          <w:b/>
        </w:rPr>
      </w:pPr>
      <w:r w:rsidRPr="00F27AA5">
        <w:rPr>
          <w:b/>
        </w:rPr>
        <w:t>Your answer will greatly contribute to the finding of my study, thank you for your participation in completing this survey.</w:t>
      </w:r>
    </w:p>
    <w:p w:rsidR="0010033C" w:rsidRPr="000B4DF1" w:rsidRDefault="0010033C" w:rsidP="000B4DF1">
      <w:pPr>
        <w:jc w:val="center"/>
        <w:rPr>
          <w:rFonts w:asciiTheme="minorHAnsi" w:hAnsiTheme="minorHAnsi" w:cstheme="minorHAnsi"/>
          <w:b/>
          <w:color w:val="000000" w:themeColor="text1"/>
        </w:rPr>
      </w:pPr>
    </w:p>
    <w:sectPr w:rsidR="0010033C" w:rsidRPr="000B4DF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D89" w:rsidRDefault="00791D89" w:rsidP="001627C4">
      <w:r>
        <w:separator/>
      </w:r>
    </w:p>
  </w:endnote>
  <w:endnote w:type="continuationSeparator" w:id="0">
    <w:p w:rsidR="00791D89" w:rsidRDefault="00791D89" w:rsidP="00162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D89" w:rsidRDefault="00791D89">
    <w:pPr>
      <w:pStyle w:val="Footer"/>
    </w:pPr>
  </w:p>
  <w:p w:rsidR="00791D89" w:rsidRDefault="00791D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D89" w:rsidRDefault="00791D89" w:rsidP="001627C4">
      <w:r>
        <w:separator/>
      </w:r>
    </w:p>
  </w:footnote>
  <w:footnote w:type="continuationSeparator" w:id="0">
    <w:p w:rsidR="00791D89" w:rsidRDefault="00791D89" w:rsidP="00162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F1416"/>
    <w:multiLevelType w:val="hybridMultilevel"/>
    <w:tmpl w:val="76EA84D6"/>
    <w:lvl w:ilvl="0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E2D0A07"/>
    <w:multiLevelType w:val="hybridMultilevel"/>
    <w:tmpl w:val="27E020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445B"/>
    <w:multiLevelType w:val="hybridMultilevel"/>
    <w:tmpl w:val="C5FA7952"/>
    <w:lvl w:ilvl="0" w:tplc="BA7251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242F0"/>
    <w:multiLevelType w:val="hybridMultilevel"/>
    <w:tmpl w:val="7B060E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00D8"/>
    <w:multiLevelType w:val="hybridMultilevel"/>
    <w:tmpl w:val="FD7AE5D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E93FA8"/>
    <w:multiLevelType w:val="hybridMultilevel"/>
    <w:tmpl w:val="C360CB04"/>
    <w:lvl w:ilvl="0" w:tplc="89E8F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10975"/>
    <w:multiLevelType w:val="hybridMultilevel"/>
    <w:tmpl w:val="008098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44017"/>
    <w:multiLevelType w:val="hybridMultilevel"/>
    <w:tmpl w:val="66CAB87A"/>
    <w:lvl w:ilvl="0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74995F83"/>
    <w:multiLevelType w:val="hybridMultilevel"/>
    <w:tmpl w:val="F954A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A37E2"/>
    <w:multiLevelType w:val="hybridMultilevel"/>
    <w:tmpl w:val="9B34BB9C"/>
    <w:lvl w:ilvl="0" w:tplc="F6141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C645A"/>
    <w:multiLevelType w:val="hybridMultilevel"/>
    <w:tmpl w:val="2462122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O0NLa0MDS2NDcyNjFR0lEKTi0uzszPAykwNK8FANWvEW0tAAAA"/>
  </w:docVars>
  <w:rsids>
    <w:rsidRoot w:val="00F82B9E"/>
    <w:rsid w:val="0001141A"/>
    <w:rsid w:val="00017950"/>
    <w:rsid w:val="00044F39"/>
    <w:rsid w:val="0005227A"/>
    <w:rsid w:val="00094616"/>
    <w:rsid w:val="000A424B"/>
    <w:rsid w:val="000B4DF1"/>
    <w:rsid w:val="000C2597"/>
    <w:rsid w:val="0010033C"/>
    <w:rsid w:val="0012736B"/>
    <w:rsid w:val="001627C4"/>
    <w:rsid w:val="001C5879"/>
    <w:rsid w:val="001D1204"/>
    <w:rsid w:val="001D25D6"/>
    <w:rsid w:val="00214FD9"/>
    <w:rsid w:val="002329B7"/>
    <w:rsid w:val="00247C1B"/>
    <w:rsid w:val="00261A34"/>
    <w:rsid w:val="002B035B"/>
    <w:rsid w:val="002C280A"/>
    <w:rsid w:val="00303016"/>
    <w:rsid w:val="0030394D"/>
    <w:rsid w:val="00310BF1"/>
    <w:rsid w:val="003204CD"/>
    <w:rsid w:val="0032374C"/>
    <w:rsid w:val="00343C79"/>
    <w:rsid w:val="003642B2"/>
    <w:rsid w:val="003D0E80"/>
    <w:rsid w:val="00413264"/>
    <w:rsid w:val="00413F36"/>
    <w:rsid w:val="00422817"/>
    <w:rsid w:val="00447729"/>
    <w:rsid w:val="00476B29"/>
    <w:rsid w:val="00490DDD"/>
    <w:rsid w:val="004922B5"/>
    <w:rsid w:val="004939C4"/>
    <w:rsid w:val="004A03AA"/>
    <w:rsid w:val="004C7205"/>
    <w:rsid w:val="004D7241"/>
    <w:rsid w:val="004D7E77"/>
    <w:rsid w:val="00523AA8"/>
    <w:rsid w:val="00556D1D"/>
    <w:rsid w:val="005D111D"/>
    <w:rsid w:val="005D18B5"/>
    <w:rsid w:val="005F5D93"/>
    <w:rsid w:val="006229F3"/>
    <w:rsid w:val="006362A0"/>
    <w:rsid w:val="00662BC4"/>
    <w:rsid w:val="006724F5"/>
    <w:rsid w:val="0068199D"/>
    <w:rsid w:val="007034D1"/>
    <w:rsid w:val="00741856"/>
    <w:rsid w:val="00753C89"/>
    <w:rsid w:val="00755F1E"/>
    <w:rsid w:val="0078617B"/>
    <w:rsid w:val="00787A5D"/>
    <w:rsid w:val="00791D89"/>
    <w:rsid w:val="007940A1"/>
    <w:rsid w:val="007A4AD5"/>
    <w:rsid w:val="007D3513"/>
    <w:rsid w:val="00825701"/>
    <w:rsid w:val="00827241"/>
    <w:rsid w:val="00852E55"/>
    <w:rsid w:val="00863A1F"/>
    <w:rsid w:val="00867D22"/>
    <w:rsid w:val="008703D6"/>
    <w:rsid w:val="00896DA3"/>
    <w:rsid w:val="008C2F67"/>
    <w:rsid w:val="008D0854"/>
    <w:rsid w:val="0090701C"/>
    <w:rsid w:val="00942B30"/>
    <w:rsid w:val="0095570E"/>
    <w:rsid w:val="00962F58"/>
    <w:rsid w:val="009F08C8"/>
    <w:rsid w:val="00A63D74"/>
    <w:rsid w:val="00A71539"/>
    <w:rsid w:val="00AC44EE"/>
    <w:rsid w:val="00AD0848"/>
    <w:rsid w:val="00AD6849"/>
    <w:rsid w:val="00AE13D4"/>
    <w:rsid w:val="00B015D9"/>
    <w:rsid w:val="00B04C8D"/>
    <w:rsid w:val="00B13D9E"/>
    <w:rsid w:val="00B23E86"/>
    <w:rsid w:val="00B7415B"/>
    <w:rsid w:val="00B86389"/>
    <w:rsid w:val="00B8689F"/>
    <w:rsid w:val="00B94BF3"/>
    <w:rsid w:val="00BE2E31"/>
    <w:rsid w:val="00C22A82"/>
    <w:rsid w:val="00C37A76"/>
    <w:rsid w:val="00C40904"/>
    <w:rsid w:val="00C63A88"/>
    <w:rsid w:val="00C77F5C"/>
    <w:rsid w:val="00CC0C1D"/>
    <w:rsid w:val="00CD7F0A"/>
    <w:rsid w:val="00CE4EE4"/>
    <w:rsid w:val="00CE6FBF"/>
    <w:rsid w:val="00CF3159"/>
    <w:rsid w:val="00D16412"/>
    <w:rsid w:val="00D226C0"/>
    <w:rsid w:val="00D50323"/>
    <w:rsid w:val="00D70FD6"/>
    <w:rsid w:val="00DB7961"/>
    <w:rsid w:val="00E14F23"/>
    <w:rsid w:val="00E21972"/>
    <w:rsid w:val="00E2376E"/>
    <w:rsid w:val="00E63166"/>
    <w:rsid w:val="00E75CF6"/>
    <w:rsid w:val="00E82A73"/>
    <w:rsid w:val="00EC79A2"/>
    <w:rsid w:val="00EE0F3F"/>
    <w:rsid w:val="00F16925"/>
    <w:rsid w:val="00F27282"/>
    <w:rsid w:val="00F27AA5"/>
    <w:rsid w:val="00F42EF3"/>
    <w:rsid w:val="00F82B9E"/>
    <w:rsid w:val="00FA1F6F"/>
    <w:rsid w:val="00FB6992"/>
    <w:rsid w:val="00FF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33DE8-CB91-4421-896D-2A6ED0A7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B9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B9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B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7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7C4"/>
    <w:rPr>
      <w:rFonts w:ascii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627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7C4"/>
    <w:rPr>
      <w:rFonts w:ascii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1F6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1F6F"/>
    <w:rPr>
      <w:rFonts w:ascii="Arial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1F6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1F6F"/>
    <w:rPr>
      <w:rFonts w:ascii="Arial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D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D89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DF540A57</Template>
  <TotalTime>23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Eidhah A Alzahrani</dc:creator>
  <cp:keywords/>
  <dc:description/>
  <cp:lastModifiedBy>Saad N Altamimi</cp:lastModifiedBy>
  <cp:revision>23</cp:revision>
  <cp:lastPrinted>2017-05-09T10:22:00Z</cp:lastPrinted>
  <dcterms:created xsi:type="dcterms:W3CDTF">2017-05-09T14:49:00Z</dcterms:created>
  <dcterms:modified xsi:type="dcterms:W3CDTF">2017-05-10T09:49:00Z</dcterms:modified>
</cp:coreProperties>
</file>